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E5032" w14:textId="72E294DE" w:rsidR="006257A7" w:rsidRDefault="00327931" w:rsidP="00327931">
      <w:pPr>
        <w:pStyle w:val="affa"/>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affa"/>
        <w:keepNext/>
        <w:keepLines/>
        <w:ind w:firstLine="0"/>
        <w:jc w:val="right"/>
        <w:rPr>
          <w:b/>
        </w:rPr>
      </w:pPr>
    </w:p>
    <w:p w14:paraId="77AEF37A" w14:textId="42927FFB" w:rsidR="00327931" w:rsidRPr="00FC5C39" w:rsidRDefault="00327931" w:rsidP="006607BF">
      <w:pPr>
        <w:pStyle w:val="affa"/>
        <w:keepNext/>
        <w:keepLines/>
        <w:ind w:firstLine="0"/>
        <w:jc w:val="center"/>
        <w:rPr>
          <w:b/>
          <w:lang w:bidi="ru-RU"/>
        </w:rPr>
      </w:pPr>
      <w:r w:rsidRPr="00327931">
        <w:rPr>
          <w:b/>
          <w:lang w:bidi="ru-RU"/>
        </w:rPr>
        <w:t xml:space="preserve">КАРТОЧКА УЧЕТА ЖИВОТНОГО № </w:t>
      </w:r>
      <w:r w:rsidR="00647AFD" w:rsidRPr="001E2C5A">
        <w:rPr>
          <w:b/>
          <w:u w:val="single"/>
          <w:lang w:bidi="ru-RU"/>
        </w:rPr>
        <w:t xml:space="preserve"> </w:t>
      </w:r>
      <w:r w:rsidR="0060296C" w:rsidRPr="005200C8">
        <w:rPr>
          <w:b/>
          <w:u w:val="single"/>
          <w:lang w:bidi="ru-RU"/>
        </w:rPr>
        <w:t>{{</w:t>
      </w:r>
      <w:r w:rsidR="00B070C5">
        <w:rPr>
          <w:b/>
          <w:u w:val="single"/>
          <w:lang w:bidi="ru-RU"/>
        </w:rPr>
        <w:t xml:space="preserve"> </w:t>
      </w:r>
      <w:r w:rsidR="0060296C" w:rsidRPr="005200C8">
        <w:rPr>
          <w:b/>
          <w:u w:val="single"/>
          <w:lang w:val="en-US" w:bidi="ru-RU"/>
        </w:rPr>
        <w:t>animal</w:t>
      </w:r>
      <w:r w:rsidR="0060296C" w:rsidRPr="00FC5C39">
        <w:rPr>
          <w:b/>
          <w:u w:val="single"/>
          <w:lang w:bidi="ru-RU"/>
        </w:rPr>
        <w:t>_</w:t>
      </w:r>
      <w:r w:rsidR="00C508FD" w:rsidRPr="005200C8">
        <w:rPr>
          <w:b/>
          <w:u w:val="single"/>
          <w:lang w:val="en-US" w:bidi="ru-RU"/>
        </w:rPr>
        <w:t>accounting</w:t>
      </w:r>
      <w:r w:rsidR="00C508FD" w:rsidRPr="00FC5C39">
        <w:rPr>
          <w:b/>
          <w:u w:val="single"/>
          <w:lang w:bidi="ru-RU"/>
        </w:rPr>
        <w:t>_</w:t>
      </w:r>
      <w:r w:rsidR="00C508FD" w:rsidRPr="005200C8">
        <w:rPr>
          <w:b/>
          <w:u w:val="single"/>
          <w:lang w:val="en-US" w:bidi="ru-RU"/>
        </w:rPr>
        <w:t>card</w:t>
      </w:r>
      <w:r w:rsidR="00B070C5">
        <w:rPr>
          <w:b/>
          <w:u w:val="single"/>
          <w:lang w:bidi="ru-RU"/>
        </w:rPr>
        <w:t xml:space="preserve"> </w:t>
      </w:r>
      <w:r w:rsidR="0060296C" w:rsidRPr="005200C8">
        <w:rPr>
          <w:b/>
          <w:u w:val="single"/>
          <w:lang w:bidi="ru-RU"/>
        </w:rPr>
        <w:t>}}</w:t>
      </w:r>
      <w:r w:rsidR="00F14A38" w:rsidRPr="00FC5C39">
        <w:rPr>
          <w:b/>
          <w:u w:val="single"/>
          <w:lang w:bidi="ru-RU"/>
        </w:rPr>
        <w:t xml:space="preserve">           </w:t>
      </w:r>
      <w:r w:rsidR="00FC7F56" w:rsidRPr="00FC5C39">
        <w:rPr>
          <w:b/>
          <w:u w:val="single"/>
          <w:lang w:bidi="ru-RU"/>
        </w:rPr>
        <w:t xml:space="preserve">         </w:t>
      </w:r>
    </w:p>
    <w:p w14:paraId="0DBF7706" w14:textId="77777777" w:rsidR="00327931" w:rsidRPr="00327931" w:rsidRDefault="00327931" w:rsidP="00327931">
      <w:pPr>
        <w:pStyle w:val="affa"/>
        <w:keepNext/>
        <w:keepLines/>
        <w:rPr>
          <w:lang w:bidi="ru-RU"/>
        </w:rPr>
      </w:pPr>
    </w:p>
    <w:p w14:paraId="0545E3A5" w14:textId="776AA3A9" w:rsidR="00327931" w:rsidRPr="00B070C5" w:rsidRDefault="00327931" w:rsidP="00647AFD">
      <w:pPr>
        <w:pStyle w:val="affa"/>
        <w:keepNext/>
        <w:keepLines/>
        <w:ind w:firstLine="0"/>
        <w:jc w:val="both"/>
        <w:rPr>
          <w:lang w:bidi="ru-RU"/>
        </w:rPr>
      </w:pPr>
      <w:r w:rsidRPr="00327931">
        <w:rPr>
          <w:lang w:bidi="ru-RU"/>
        </w:rPr>
        <w:t>г</w:t>
      </w:r>
      <w:r w:rsidRPr="00B070C5">
        <w:rPr>
          <w:lang w:bidi="ru-RU"/>
        </w:rPr>
        <w:t xml:space="preserve">. </w:t>
      </w:r>
      <w:r w:rsidRPr="00327931">
        <w:rPr>
          <w:lang w:bidi="ru-RU"/>
        </w:rPr>
        <w:t>Москва</w:t>
      </w:r>
      <w:r w:rsidRPr="00B070C5">
        <w:rPr>
          <w:lang w:bidi="ru-RU"/>
        </w:rPr>
        <w:t xml:space="preserve">                                                 </w:t>
      </w:r>
      <w:r w:rsidR="00DD2EB2" w:rsidRPr="00B070C5">
        <w:rPr>
          <w:lang w:bidi="ru-RU"/>
        </w:rPr>
        <w:tab/>
      </w:r>
      <w:r w:rsidR="00DD2EB2" w:rsidRPr="00B070C5">
        <w:rPr>
          <w:lang w:bidi="ru-RU"/>
        </w:rPr>
        <w:tab/>
      </w:r>
      <w:r w:rsidR="00DD2EB2" w:rsidRPr="00B070C5">
        <w:rPr>
          <w:lang w:bidi="ru-RU"/>
        </w:rPr>
        <w:tab/>
      </w:r>
      <w:r w:rsidR="00DD2EB2" w:rsidRPr="00B070C5">
        <w:rPr>
          <w:lang w:bidi="ru-RU"/>
        </w:rPr>
        <w:tab/>
      </w:r>
      <w:r w:rsidR="00DD2EB2" w:rsidRPr="00B070C5">
        <w:rPr>
          <w:lang w:bidi="ru-RU"/>
        </w:rPr>
        <w:tab/>
      </w:r>
      <w:r w:rsidR="00FC5C39" w:rsidRPr="00B070C5">
        <w:rPr>
          <w:u w:val="single"/>
          <w:lang w:bidi="ru-RU"/>
        </w:rPr>
        <w:t>{{</w:t>
      </w:r>
      <w:r w:rsidR="00B070C5">
        <w:rPr>
          <w:u w:val="single"/>
          <w:lang w:bidi="ru-RU"/>
        </w:rPr>
        <w:t xml:space="preserve"> </w:t>
      </w:r>
      <w:r w:rsidR="00FC5C39" w:rsidRPr="008B275A">
        <w:rPr>
          <w:u w:val="single"/>
          <w:lang w:val="en-US" w:bidi="ru-RU"/>
        </w:rPr>
        <w:t>da</w:t>
      </w:r>
      <w:r w:rsidR="006B0B8A">
        <w:rPr>
          <w:u w:val="single"/>
          <w:lang w:val="en-US" w:bidi="ru-RU"/>
        </w:rPr>
        <w:t>ta</w:t>
      </w:r>
      <w:r w:rsidR="001E2C5A" w:rsidRPr="00B070C5">
        <w:rPr>
          <w:u w:val="single"/>
          <w:lang w:bidi="ru-RU"/>
        </w:rPr>
        <w:t>_</w:t>
      </w:r>
      <w:r w:rsidR="001E2C5A">
        <w:rPr>
          <w:u w:val="single"/>
          <w:lang w:val="en-US" w:bidi="ru-RU"/>
        </w:rPr>
        <w:t>report</w:t>
      </w:r>
      <w:r w:rsidR="00B070C5">
        <w:rPr>
          <w:u w:val="single"/>
          <w:lang w:bidi="ru-RU"/>
        </w:rPr>
        <w:t xml:space="preserve"> </w:t>
      </w:r>
      <w:r w:rsidR="00DD2EB2" w:rsidRPr="00B070C5">
        <w:rPr>
          <w:u w:val="single"/>
          <w:lang w:bidi="ru-RU"/>
        </w:rPr>
        <w:t>}}</w:t>
      </w:r>
    </w:p>
    <w:p w14:paraId="653AE8D6" w14:textId="6D0C93B5" w:rsidR="00327931" w:rsidRPr="00327931" w:rsidRDefault="00327931" w:rsidP="002C5006">
      <w:pPr>
        <w:pStyle w:val="affa"/>
        <w:keepNext/>
        <w:keepLines/>
        <w:ind w:firstLine="0"/>
        <w:rPr>
          <w:lang w:bidi="ru-RU"/>
        </w:rPr>
      </w:pPr>
      <w:r w:rsidRPr="00327931">
        <w:rPr>
          <w:lang w:bidi="ru-RU"/>
        </w:rPr>
        <w:t>Приют для животных по адресу:</w:t>
      </w:r>
      <w:r w:rsidR="00815DBB" w:rsidRPr="00815DBB">
        <w:rPr>
          <w:u w:val="single"/>
          <w:lang w:bidi="ru-RU"/>
        </w:rPr>
        <w:t xml:space="preserve"> {{</w:t>
      </w:r>
      <w:r w:rsidR="00B070C5">
        <w:rPr>
          <w:u w:val="single"/>
          <w:lang w:bidi="ru-RU"/>
        </w:rPr>
        <w:t xml:space="preserve"> </w:t>
      </w:r>
      <w:r w:rsidR="00B442D1">
        <w:rPr>
          <w:u w:val="single"/>
          <w:lang w:val="en-US" w:bidi="ru-RU"/>
        </w:rPr>
        <w:t>s</w:t>
      </w:r>
      <w:proofErr w:type="spellStart"/>
      <w:r w:rsidR="00B442D1" w:rsidRPr="00B442D1">
        <w:rPr>
          <w:u w:val="single"/>
          <w:lang w:bidi="ru-RU"/>
        </w:rPr>
        <w:t>helter_address</w:t>
      </w:r>
      <w:proofErr w:type="spellEnd"/>
      <w:r w:rsidR="00B070C5">
        <w:rPr>
          <w:u w:val="single"/>
          <w:lang w:bidi="ru-RU"/>
        </w:rPr>
        <w:t xml:space="preserve"> </w:t>
      </w:r>
      <w:r w:rsidR="00815DBB" w:rsidRPr="00815DBB">
        <w:rPr>
          <w:u w:val="single"/>
          <w:lang w:bidi="ru-RU"/>
        </w:rPr>
        <w:t xml:space="preserve">}} </w:t>
      </w:r>
    </w:p>
    <w:p w14:paraId="200346EA" w14:textId="7E839C40" w:rsidR="00327931" w:rsidRPr="00327931" w:rsidRDefault="00327931" w:rsidP="002C5006">
      <w:pPr>
        <w:pStyle w:val="affa"/>
        <w:keepNext/>
        <w:keepLines/>
        <w:ind w:firstLine="0"/>
        <w:rPr>
          <w:lang w:bidi="ru-RU"/>
        </w:rPr>
      </w:pPr>
      <w:r w:rsidRPr="00327931">
        <w:rPr>
          <w:lang w:bidi="ru-RU"/>
        </w:rPr>
        <w:t>Эксплуатирующая организация:</w:t>
      </w:r>
      <w:r w:rsidR="005C1CE0" w:rsidRPr="005C1CE0">
        <w:rPr>
          <w:lang w:bidi="ru-RU"/>
        </w:rPr>
        <w:t xml:space="preserve"> </w:t>
      </w:r>
      <w:r w:rsidR="005C1CE0" w:rsidRPr="00815DBB">
        <w:rPr>
          <w:u w:val="single"/>
          <w:lang w:bidi="ru-RU"/>
        </w:rPr>
        <w:t xml:space="preserve"> {{</w:t>
      </w:r>
      <w:r w:rsidR="00B070C5">
        <w:rPr>
          <w:u w:val="single"/>
          <w:lang w:bidi="ru-RU"/>
        </w:rPr>
        <w:t xml:space="preserve"> </w:t>
      </w:r>
      <w:r w:rsidR="00690E4A">
        <w:rPr>
          <w:u w:val="single"/>
          <w:lang w:val="en-US" w:bidi="ru-RU"/>
        </w:rPr>
        <w:t>o</w:t>
      </w:r>
      <w:r w:rsidR="00690E4A" w:rsidRPr="00690E4A">
        <w:rPr>
          <w:u w:val="single"/>
          <w:lang w:val="en-US" w:bidi="ru-RU"/>
        </w:rPr>
        <w:t>perating</w:t>
      </w:r>
      <w:r w:rsidR="00690E4A" w:rsidRPr="00477B9A">
        <w:rPr>
          <w:u w:val="single"/>
          <w:lang w:bidi="ru-RU"/>
        </w:rPr>
        <w:t>_</w:t>
      </w:r>
      <w:r w:rsidR="00690E4A" w:rsidRPr="00690E4A">
        <w:rPr>
          <w:u w:val="single"/>
          <w:lang w:val="en-US" w:bidi="ru-RU"/>
        </w:rPr>
        <w:t>organization</w:t>
      </w:r>
      <w:r w:rsidR="00B070C5">
        <w:rPr>
          <w:u w:val="single"/>
          <w:lang w:bidi="ru-RU"/>
        </w:rPr>
        <w:t xml:space="preserve"> </w:t>
      </w:r>
      <w:r w:rsidR="005C1CE0" w:rsidRPr="00815DBB">
        <w:rPr>
          <w:u w:val="single"/>
          <w:lang w:bidi="ru-RU"/>
        </w:rPr>
        <w:t>}}</w:t>
      </w:r>
    </w:p>
    <w:p w14:paraId="38C44B6F" w14:textId="4F04E9CC" w:rsidR="00327931" w:rsidRPr="00FB50D2" w:rsidRDefault="00327931" w:rsidP="002C5006">
      <w:pPr>
        <w:pStyle w:val="affa"/>
        <w:keepNext/>
        <w:keepLines/>
        <w:ind w:firstLine="0"/>
        <w:rPr>
          <w:lang w:bidi="ru-RU"/>
        </w:rPr>
      </w:pPr>
      <w:r w:rsidRPr="00327931">
        <w:rPr>
          <w:lang w:bidi="ru-RU"/>
        </w:rPr>
        <w:t>Номер вольера</w:t>
      </w:r>
      <w:r w:rsidR="00FB50D2" w:rsidRPr="00FB50D2">
        <w:rPr>
          <w:lang w:bidi="ru-RU"/>
        </w:rPr>
        <w:t xml:space="preserve"> </w:t>
      </w:r>
      <w:r w:rsidR="00FB50D2" w:rsidRPr="00327931">
        <w:rPr>
          <w:lang w:bidi="ru-RU"/>
        </w:rPr>
        <w:t>:</w:t>
      </w:r>
      <w:r w:rsidR="00FB50D2" w:rsidRPr="00815DBB">
        <w:rPr>
          <w:u w:val="single"/>
          <w:lang w:bidi="ru-RU"/>
        </w:rPr>
        <w:t xml:space="preserve"> {{</w:t>
      </w:r>
      <w:r w:rsidR="00B070C5">
        <w:rPr>
          <w:u w:val="single"/>
          <w:lang w:bidi="ru-RU"/>
        </w:rPr>
        <w:t xml:space="preserve"> </w:t>
      </w:r>
      <w:r w:rsidR="00FB50D2">
        <w:rPr>
          <w:u w:val="single"/>
          <w:lang w:val="en-US" w:bidi="ru-RU"/>
        </w:rPr>
        <w:t>cage</w:t>
      </w:r>
      <w:r w:rsidR="00FB50D2" w:rsidRPr="00FB50D2">
        <w:rPr>
          <w:u w:val="single"/>
          <w:lang w:bidi="ru-RU"/>
        </w:rPr>
        <w:t>_</w:t>
      </w:r>
      <w:proofErr w:type="spellStart"/>
      <w:r w:rsidR="00FB50D2">
        <w:rPr>
          <w:u w:val="single"/>
          <w:lang w:val="en-US" w:bidi="ru-RU"/>
        </w:rPr>
        <w:t>namber</w:t>
      </w:r>
      <w:proofErr w:type="spellEnd"/>
      <w:r w:rsidR="00B070C5">
        <w:rPr>
          <w:u w:val="single"/>
          <w:lang w:bidi="ru-RU"/>
        </w:rPr>
        <w:t xml:space="preserve"> </w:t>
      </w:r>
      <w:r w:rsidR="00FB50D2" w:rsidRPr="00815DBB">
        <w:rPr>
          <w:u w:val="single"/>
          <w:lang w:bidi="ru-RU"/>
        </w:rPr>
        <w:t>}}</w:t>
      </w:r>
    </w:p>
    <w:p w14:paraId="5D8EC5A7" w14:textId="265D1633" w:rsidR="00327931" w:rsidRPr="00327931" w:rsidRDefault="002B5E64" w:rsidP="002C5006">
      <w:pPr>
        <w:pStyle w:val="affa"/>
        <w:keepNext/>
        <w:keepLines/>
        <w:ind w:firstLine="0"/>
        <w:rPr>
          <w:b/>
          <w:lang w:bidi="ru-RU"/>
        </w:rPr>
      </w:pPr>
      <w:r>
        <w:rPr>
          <w:noProof/>
        </w:rPr>
        <w:drawing>
          <wp:anchor distT="0" distB="0" distL="114300" distR="114300" simplePos="0" relativeHeight="251665408" behindDoc="0" locked="0" layoutInCell="1" allowOverlap="1" wp14:anchorId="2FD5FC73" wp14:editId="668E99F8">
            <wp:simplePos x="0" y="0"/>
            <wp:positionH relativeFrom="column">
              <wp:posOffset>-231140</wp:posOffset>
            </wp:positionH>
            <wp:positionV relativeFrom="paragraph">
              <wp:posOffset>290046</wp:posOffset>
            </wp:positionV>
            <wp:extent cx="1867951" cy="2493714"/>
            <wp:effectExtent l="0" t="0" r="0" b="0"/>
            <wp:wrapNone/>
            <wp:docPr id="5" name="Рисунок 5" descr="Изображение выглядит как трава, собака, внешний, сиди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jpg"/>
                    <pic:cNvPicPr/>
                  </pic:nvPicPr>
                  <pic:blipFill>
                    <a:blip r:embed="rId8"/>
                    <a:stretch>
                      <a:fillRect/>
                    </a:stretch>
                  </pic:blipFill>
                  <pic:spPr>
                    <a:xfrm>
                      <a:off x="0" y="0"/>
                      <a:ext cx="1867951" cy="2493714"/>
                    </a:xfrm>
                    <a:prstGeom prst="rect">
                      <a:avLst/>
                    </a:prstGeom>
                  </pic:spPr>
                </pic:pic>
              </a:graphicData>
            </a:graphic>
            <wp14:sizeRelH relativeFrom="page">
              <wp14:pctWidth>0</wp14:pctWidth>
            </wp14:sizeRelH>
            <wp14:sizeRelV relativeFrom="page">
              <wp14:pctHeight>0</wp14:pctHeight>
            </wp14:sizeRelV>
          </wp:anchor>
        </w:drawing>
      </w:r>
      <w:r w:rsidR="00327931" w:rsidRPr="00327931">
        <w:rPr>
          <w:b/>
          <w:lang w:bidi="ru-RU"/>
        </w:rPr>
        <w:t>Основные сведения:</w:t>
      </w:r>
    </w:p>
    <w:p w14:paraId="494179D3" w14:textId="63F76EA8" w:rsidR="00327931" w:rsidRPr="00327931" w:rsidRDefault="002B5E64" w:rsidP="00327931">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B1ED33D" wp14:editId="1374C1F3">
                <wp:simplePos x="0" y="0"/>
                <wp:positionH relativeFrom="column">
                  <wp:posOffset>-59690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B1F272" w14:textId="080D13C7" w:rsidR="00A33907" w:rsidRPr="002C5006" w:rsidRDefault="00A33907" w:rsidP="00D2450B">
                            <w:pPr>
                              <w:ind w:firstLine="0"/>
                              <w:rPr>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ED33D" id="_x0000_t202" coordsize="21600,21600" o:spt="202" path="m,l,21600r21600,l21600,xe">
                <v:stroke joinstyle="miter"/>
                <v:path gradientshapeok="t" o:connecttype="rect"/>
              </v:shapetype>
              <v:shape id="Поле 2" o:spid="_x0000_s1026" type="#_x0000_t202" style="position:absolute;left:0;text-align:left;margin-left:-4.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" fillcolor="white [3212]" strokeweight=".5pt">
                <v:textbox>
                  <w:txbxContent>
                    <w:p w14:paraId="5AB1F272" w14:textId="080D13C7" w:rsidR="00A33907" w:rsidRPr="002C5006" w:rsidRDefault="00A33907" w:rsidP="00D2450B">
                      <w:pPr>
                        <w:ind w:firstLine="0"/>
                        <w:rPr>
                          <w:sz w:val="28"/>
                        </w:rPr>
                      </w:pPr>
                    </w:p>
                  </w:txbxContent>
                </v:textbox>
              </v:shape>
            </w:pict>
          </mc:Fallback>
        </mc:AlternateContent>
      </w:r>
    </w:p>
    <w:p w14:paraId="3A6B81FB" w14:textId="6FB78B17" w:rsidR="007B72E2" w:rsidRPr="00833135" w:rsidRDefault="00327931" w:rsidP="002B5E64">
      <w:pPr>
        <w:pStyle w:val="affa"/>
        <w:keepNext/>
        <w:keepLines/>
        <w:rPr>
          <w:b/>
          <w:bCs/>
          <w:lang w:bidi="ru-RU"/>
        </w:rPr>
      </w:pPr>
      <w:r w:rsidRPr="00327931">
        <w:rPr>
          <w:lang w:bidi="ru-RU"/>
        </w:rPr>
        <w:t xml:space="preserve">                                   </w:t>
      </w:r>
      <w:r w:rsidR="00243D2A">
        <w:rPr>
          <w:lang w:bidi="ru-RU"/>
        </w:rPr>
        <w:t xml:space="preserve">    </w:t>
      </w:r>
      <w:r w:rsidR="000A119C" w:rsidRPr="00833135">
        <w:rPr>
          <w:b/>
          <w:bCs/>
          <w:lang w:bidi="ru-RU"/>
        </w:rPr>
        <w:t>{{</w:t>
      </w:r>
      <w:r w:rsidR="00B070C5">
        <w:rPr>
          <w:b/>
          <w:bCs/>
          <w:lang w:bidi="ru-RU"/>
        </w:rPr>
        <w:t xml:space="preserve"> </w:t>
      </w:r>
      <w:r w:rsidR="000A119C" w:rsidRPr="00833135">
        <w:rPr>
          <w:b/>
          <w:bCs/>
          <w:lang w:val="en-US" w:bidi="ru-RU"/>
        </w:rPr>
        <w:t>kind</w:t>
      </w:r>
      <w:r w:rsidR="00B070C5">
        <w:rPr>
          <w:b/>
          <w:bCs/>
          <w:lang w:bidi="ru-RU"/>
        </w:rPr>
        <w:t xml:space="preserve"> </w:t>
      </w:r>
      <w:r w:rsidR="000A119C" w:rsidRPr="00833135">
        <w:rPr>
          <w:b/>
          <w:bCs/>
          <w:lang w:bidi="ru-RU"/>
        </w:rPr>
        <w:t>}}</w:t>
      </w:r>
      <w:r w:rsidR="00E15841" w:rsidRPr="00833135">
        <w:rPr>
          <w:b/>
          <w:bCs/>
        </w:rPr>
        <w:t xml:space="preserve"> </w:t>
      </w:r>
    </w:p>
    <w:tbl>
      <w:tblPr>
        <w:tblStyle w:val="afffffffff7"/>
        <w:tblW w:w="0" w:type="auto"/>
        <w:jc w:val="right"/>
        <w:tblLook w:val="04A0" w:firstRow="1" w:lastRow="0" w:firstColumn="1" w:lastColumn="0" w:noHBand="0" w:noVBand="1"/>
      </w:tblPr>
      <w:tblGrid>
        <w:gridCol w:w="1255"/>
        <w:gridCol w:w="2056"/>
        <w:gridCol w:w="1346"/>
        <w:gridCol w:w="2108"/>
        <w:gridCol w:w="11"/>
      </w:tblGrid>
      <w:tr w:rsidR="00064051" w14:paraId="20686F03" w14:textId="77777777" w:rsidTr="00064051">
        <w:trPr>
          <w:gridAfter w:val="1"/>
          <w:wAfter w:w="11" w:type="dxa"/>
          <w:jc w:val="right"/>
        </w:trPr>
        <w:tc>
          <w:tcPr>
            <w:tcW w:w="1255" w:type="dxa"/>
            <w:vAlign w:val="center"/>
          </w:tcPr>
          <w:p w14:paraId="05E0EAEA" w14:textId="4FC4A632" w:rsidR="00064051" w:rsidRPr="00833135" w:rsidRDefault="00064051" w:rsidP="00A01C08">
            <w:pPr>
              <w:pStyle w:val="affa"/>
              <w:keepNext/>
              <w:keepLines/>
              <w:ind w:firstLine="0"/>
              <w:rPr>
                <w:b/>
                <w:bCs/>
                <w:lang w:bidi="ru-RU"/>
              </w:rPr>
            </w:pPr>
            <w:r w:rsidRPr="00833135">
              <w:rPr>
                <w:b/>
                <w:bCs/>
                <w:lang w:bidi="ru-RU"/>
              </w:rPr>
              <w:t>Кличка</w:t>
            </w:r>
          </w:p>
        </w:tc>
        <w:tc>
          <w:tcPr>
            <w:tcW w:w="5510" w:type="dxa"/>
            <w:gridSpan w:val="3"/>
            <w:vAlign w:val="center"/>
          </w:tcPr>
          <w:p w14:paraId="080E1C82" w14:textId="32047717" w:rsidR="00064051" w:rsidRPr="009F1E75" w:rsidRDefault="00064051" w:rsidP="00064051">
            <w:pPr>
              <w:pStyle w:val="affa"/>
              <w:keepNext/>
              <w:keepLines/>
              <w:ind w:firstLine="0"/>
              <w:rPr>
                <w:lang w:bidi="ru-RU"/>
              </w:rPr>
            </w:pPr>
            <w:r w:rsidRPr="009F1E75">
              <w:rPr>
                <w:lang w:bidi="ru-RU"/>
              </w:rPr>
              <w:t>{{</w:t>
            </w:r>
            <w:r w:rsidR="00B070C5">
              <w:rPr>
                <w:lang w:bidi="ru-RU"/>
              </w:rPr>
              <w:t xml:space="preserve"> </w:t>
            </w:r>
            <w:r w:rsidRPr="009F1E75">
              <w:rPr>
                <w:lang w:val="en-US" w:bidi="ru-RU"/>
              </w:rPr>
              <w:t>name</w:t>
            </w:r>
            <w:r w:rsidR="00B070C5">
              <w:rPr>
                <w:lang w:bidi="ru-RU"/>
              </w:rPr>
              <w:t xml:space="preserve"> </w:t>
            </w:r>
            <w:r w:rsidRPr="009F1E75">
              <w:rPr>
                <w:lang w:bidi="ru-RU"/>
              </w:rPr>
              <w:t>}}</w:t>
            </w:r>
          </w:p>
        </w:tc>
      </w:tr>
      <w:tr w:rsidR="00064051" w14:paraId="2FF9248B" w14:textId="77777777" w:rsidTr="00064051">
        <w:trPr>
          <w:jc w:val="right"/>
        </w:trPr>
        <w:tc>
          <w:tcPr>
            <w:tcW w:w="1255" w:type="dxa"/>
            <w:vAlign w:val="center"/>
          </w:tcPr>
          <w:p w14:paraId="3241F593" w14:textId="77777777" w:rsidR="00064051" w:rsidRPr="00833135" w:rsidRDefault="00064051" w:rsidP="00A01C08">
            <w:pPr>
              <w:pStyle w:val="affa"/>
              <w:keepNext/>
              <w:keepLines/>
              <w:ind w:firstLine="0"/>
              <w:rPr>
                <w:b/>
                <w:bCs/>
                <w:lang w:bidi="ru-RU"/>
              </w:rPr>
            </w:pPr>
            <w:r w:rsidRPr="00833135">
              <w:rPr>
                <w:b/>
                <w:bCs/>
                <w:lang w:bidi="ru-RU"/>
              </w:rPr>
              <w:t>Возраст</w:t>
            </w:r>
          </w:p>
        </w:tc>
        <w:tc>
          <w:tcPr>
            <w:tcW w:w="2056" w:type="dxa"/>
            <w:vAlign w:val="center"/>
          </w:tcPr>
          <w:p w14:paraId="2776D595" w14:textId="4F89DA15" w:rsidR="00064051" w:rsidRPr="009F1E75" w:rsidRDefault="00064051" w:rsidP="00064051">
            <w:pPr>
              <w:pStyle w:val="affa"/>
              <w:keepNext/>
              <w:keepLines/>
              <w:ind w:firstLine="0"/>
              <w:rPr>
                <w:lang w:bidi="ru-RU"/>
              </w:rPr>
            </w:pPr>
            <w:r w:rsidRPr="009F1E75">
              <w:t>{{</w:t>
            </w:r>
            <w:r w:rsidR="00B070C5">
              <w:t xml:space="preserve"> </w:t>
            </w:r>
            <w:r w:rsidRPr="009F1E75">
              <w:rPr>
                <w:lang w:val="en-US"/>
              </w:rPr>
              <w:t>birth</w:t>
            </w:r>
            <w:r w:rsidRPr="009F1E75">
              <w:t>_</w:t>
            </w:r>
            <w:r w:rsidRPr="009F1E75">
              <w:rPr>
                <w:lang w:val="en-US"/>
              </w:rPr>
              <w:t>date</w:t>
            </w:r>
            <w:r w:rsidR="00B070C5">
              <w:t xml:space="preserve"> </w:t>
            </w:r>
            <w:r w:rsidRPr="009F1E75">
              <w:t>}}</w:t>
            </w:r>
          </w:p>
        </w:tc>
        <w:tc>
          <w:tcPr>
            <w:tcW w:w="1346" w:type="dxa"/>
            <w:vAlign w:val="center"/>
          </w:tcPr>
          <w:p w14:paraId="14EC6C0E" w14:textId="77777777" w:rsidR="00064051" w:rsidRPr="00833135" w:rsidRDefault="00064051" w:rsidP="00A01C08">
            <w:pPr>
              <w:pStyle w:val="affa"/>
              <w:keepNext/>
              <w:keepLines/>
              <w:ind w:firstLine="0"/>
              <w:rPr>
                <w:b/>
                <w:bCs/>
                <w:lang w:bidi="ru-RU"/>
              </w:rPr>
            </w:pPr>
            <w:r w:rsidRPr="00833135">
              <w:rPr>
                <w:b/>
                <w:bCs/>
                <w:lang w:bidi="ru-RU"/>
              </w:rPr>
              <w:t>Вес</w:t>
            </w:r>
          </w:p>
        </w:tc>
        <w:tc>
          <w:tcPr>
            <w:tcW w:w="2119" w:type="dxa"/>
            <w:gridSpan w:val="2"/>
            <w:vAlign w:val="center"/>
          </w:tcPr>
          <w:p w14:paraId="4CFA0E08" w14:textId="3456E9D7" w:rsidR="00064051" w:rsidRDefault="00064051" w:rsidP="00064051">
            <w:pPr>
              <w:pStyle w:val="affa"/>
              <w:keepNext/>
              <w:keepLines/>
              <w:ind w:firstLine="0"/>
              <w:rPr>
                <w:lang w:bidi="ru-RU"/>
              </w:rPr>
            </w:pPr>
            <w:r w:rsidRPr="00425538">
              <w:t>{{</w:t>
            </w:r>
            <w:r w:rsidR="00B070C5">
              <w:t xml:space="preserve"> </w:t>
            </w:r>
            <w:r>
              <w:rPr>
                <w:lang w:val="en-US"/>
              </w:rPr>
              <w:t>weight</w:t>
            </w:r>
            <w:r w:rsidR="00B070C5">
              <w:t xml:space="preserve"> </w:t>
            </w:r>
            <w:r w:rsidRPr="00425538">
              <w:t>}</w:t>
            </w:r>
            <w:r w:rsidRPr="00ED36D9">
              <w:t>}</w:t>
            </w:r>
          </w:p>
        </w:tc>
      </w:tr>
      <w:tr w:rsidR="007B72E2" w14:paraId="2A0AFD5F" w14:textId="77777777" w:rsidTr="00064051">
        <w:trPr>
          <w:gridAfter w:val="1"/>
          <w:wAfter w:w="11" w:type="dxa"/>
          <w:jc w:val="right"/>
        </w:trPr>
        <w:tc>
          <w:tcPr>
            <w:tcW w:w="1255" w:type="dxa"/>
            <w:vAlign w:val="center"/>
          </w:tcPr>
          <w:p w14:paraId="7A318DAE" w14:textId="262E4A1B" w:rsidR="007B72E2" w:rsidRPr="00833135" w:rsidRDefault="007B72E2" w:rsidP="00A01C08">
            <w:pPr>
              <w:pStyle w:val="affa"/>
              <w:keepNext/>
              <w:keepLines/>
              <w:ind w:firstLine="0"/>
              <w:rPr>
                <w:b/>
                <w:bCs/>
                <w:lang w:bidi="ru-RU"/>
              </w:rPr>
            </w:pPr>
            <w:r w:rsidRPr="00833135">
              <w:rPr>
                <w:b/>
                <w:bCs/>
                <w:lang w:bidi="ru-RU"/>
              </w:rPr>
              <w:t>Порода</w:t>
            </w:r>
          </w:p>
        </w:tc>
        <w:tc>
          <w:tcPr>
            <w:tcW w:w="2056" w:type="dxa"/>
            <w:vAlign w:val="center"/>
          </w:tcPr>
          <w:p w14:paraId="5A153855" w14:textId="624D4E43" w:rsidR="007B72E2" w:rsidRPr="009F1E75" w:rsidRDefault="007B72E2" w:rsidP="00064051">
            <w:pPr>
              <w:pStyle w:val="affa"/>
              <w:keepNext/>
              <w:keepLines/>
              <w:ind w:firstLine="0"/>
              <w:rPr>
                <w:lang w:bidi="ru-RU"/>
              </w:rPr>
            </w:pPr>
            <w:r w:rsidRPr="009F1E75">
              <w:rPr>
                <w:lang w:bidi="ru-RU"/>
              </w:rPr>
              <w:t>{{</w:t>
            </w:r>
            <w:r w:rsidR="00B070C5">
              <w:rPr>
                <w:lang w:bidi="ru-RU"/>
              </w:rPr>
              <w:t xml:space="preserve"> </w:t>
            </w:r>
            <w:r w:rsidRPr="009F1E75">
              <w:rPr>
                <w:lang w:val="en-US" w:bidi="ru-RU"/>
              </w:rPr>
              <w:t>breed</w:t>
            </w:r>
            <w:r w:rsidR="00B070C5">
              <w:rPr>
                <w:lang w:bidi="ru-RU"/>
              </w:rPr>
              <w:t xml:space="preserve"> </w:t>
            </w:r>
            <w:r w:rsidRPr="009F1E75">
              <w:rPr>
                <w:lang w:bidi="ru-RU"/>
              </w:rPr>
              <w:t>}}</w:t>
            </w:r>
          </w:p>
        </w:tc>
        <w:tc>
          <w:tcPr>
            <w:tcW w:w="1346" w:type="dxa"/>
            <w:vAlign w:val="center"/>
          </w:tcPr>
          <w:p w14:paraId="7B1EF2E9" w14:textId="6A69D81B" w:rsidR="007B72E2" w:rsidRPr="00833135" w:rsidRDefault="00064051" w:rsidP="00A01C08">
            <w:pPr>
              <w:pStyle w:val="affa"/>
              <w:keepNext/>
              <w:keepLines/>
              <w:ind w:firstLine="0"/>
              <w:rPr>
                <w:b/>
                <w:bCs/>
                <w:lang w:bidi="ru-RU"/>
              </w:rPr>
            </w:pPr>
            <w:r w:rsidRPr="00833135">
              <w:rPr>
                <w:b/>
                <w:bCs/>
                <w:lang w:bidi="ru-RU"/>
              </w:rPr>
              <w:t>Пол</w:t>
            </w:r>
          </w:p>
        </w:tc>
        <w:tc>
          <w:tcPr>
            <w:tcW w:w="2108" w:type="dxa"/>
            <w:vAlign w:val="center"/>
          </w:tcPr>
          <w:p w14:paraId="6D59D345" w14:textId="413357CC" w:rsidR="007B72E2" w:rsidRPr="009F1E75" w:rsidRDefault="00064051" w:rsidP="00064051">
            <w:pPr>
              <w:pStyle w:val="affa"/>
              <w:keepNext/>
              <w:keepLines/>
              <w:ind w:firstLine="0"/>
              <w:rPr>
                <w:lang w:bidi="ru-RU"/>
              </w:rPr>
            </w:pPr>
            <w:r w:rsidRPr="009F1E75">
              <w:rPr>
                <w:lang w:bidi="ru-RU"/>
              </w:rPr>
              <w:t>{{</w:t>
            </w:r>
            <w:r w:rsidR="00B070C5">
              <w:rPr>
                <w:lang w:bidi="ru-RU"/>
              </w:rPr>
              <w:t xml:space="preserve"> </w:t>
            </w:r>
            <w:r w:rsidRPr="009F1E75">
              <w:rPr>
                <w:lang w:val="en-US" w:bidi="ru-RU"/>
              </w:rPr>
              <w:t>sex</w:t>
            </w:r>
            <w:r w:rsidR="00B070C5">
              <w:rPr>
                <w:lang w:bidi="ru-RU"/>
              </w:rPr>
              <w:t xml:space="preserve"> </w:t>
            </w:r>
            <w:r w:rsidRPr="009F1E75">
              <w:rPr>
                <w:lang w:bidi="ru-RU"/>
              </w:rPr>
              <w:t>}}</w:t>
            </w:r>
          </w:p>
        </w:tc>
      </w:tr>
      <w:tr w:rsidR="007B72E2" w14:paraId="597233AC" w14:textId="77777777" w:rsidTr="00064051">
        <w:trPr>
          <w:gridAfter w:val="1"/>
          <w:wAfter w:w="11" w:type="dxa"/>
          <w:jc w:val="right"/>
        </w:trPr>
        <w:tc>
          <w:tcPr>
            <w:tcW w:w="1255" w:type="dxa"/>
            <w:vAlign w:val="center"/>
          </w:tcPr>
          <w:p w14:paraId="02A6F05F" w14:textId="4126A293" w:rsidR="007B72E2" w:rsidRPr="00833135" w:rsidRDefault="00D1536E" w:rsidP="00A01C08">
            <w:pPr>
              <w:pStyle w:val="affa"/>
              <w:keepNext/>
              <w:keepLines/>
              <w:ind w:firstLine="0"/>
              <w:rPr>
                <w:b/>
                <w:bCs/>
                <w:lang w:bidi="ru-RU"/>
              </w:rPr>
            </w:pPr>
            <w:r w:rsidRPr="00833135">
              <w:rPr>
                <w:b/>
                <w:bCs/>
                <w:lang w:bidi="ru-RU"/>
              </w:rPr>
              <w:t>Окрас</w:t>
            </w:r>
          </w:p>
        </w:tc>
        <w:tc>
          <w:tcPr>
            <w:tcW w:w="2056" w:type="dxa"/>
            <w:vAlign w:val="center"/>
          </w:tcPr>
          <w:p w14:paraId="59600B3B" w14:textId="2FE725BA" w:rsidR="007B72E2" w:rsidRPr="009F1E75" w:rsidRDefault="00D1536E" w:rsidP="00064051">
            <w:pPr>
              <w:pStyle w:val="affa"/>
              <w:keepNext/>
              <w:keepLines/>
              <w:ind w:firstLine="0"/>
              <w:rPr>
                <w:lang w:bidi="ru-RU"/>
              </w:rPr>
            </w:pPr>
            <w:r w:rsidRPr="009F1E75">
              <w:rPr>
                <w:lang w:bidi="ru-RU"/>
              </w:rPr>
              <w:t>{{</w:t>
            </w:r>
            <w:r w:rsidR="00B070C5">
              <w:rPr>
                <w:lang w:bidi="ru-RU"/>
              </w:rPr>
              <w:t xml:space="preserve"> </w:t>
            </w:r>
            <w:r w:rsidRPr="009F1E75">
              <w:rPr>
                <w:lang w:val="en-US" w:bidi="ru-RU"/>
              </w:rPr>
              <w:t>color</w:t>
            </w:r>
            <w:r w:rsidR="00B070C5">
              <w:rPr>
                <w:lang w:bidi="ru-RU"/>
              </w:rPr>
              <w:t xml:space="preserve"> </w:t>
            </w:r>
            <w:r w:rsidRPr="009F1E75">
              <w:rPr>
                <w:lang w:bidi="ru-RU"/>
              </w:rPr>
              <w:t>}}</w:t>
            </w:r>
          </w:p>
        </w:tc>
        <w:tc>
          <w:tcPr>
            <w:tcW w:w="1346" w:type="dxa"/>
            <w:vAlign w:val="center"/>
          </w:tcPr>
          <w:p w14:paraId="549BC268" w14:textId="34F83B9D" w:rsidR="007B72E2" w:rsidRPr="00833135" w:rsidRDefault="00D1536E" w:rsidP="00A01C08">
            <w:pPr>
              <w:pStyle w:val="affa"/>
              <w:keepNext/>
              <w:keepLines/>
              <w:ind w:firstLine="0"/>
              <w:rPr>
                <w:b/>
                <w:bCs/>
                <w:lang w:bidi="ru-RU"/>
              </w:rPr>
            </w:pPr>
            <w:r w:rsidRPr="00833135">
              <w:rPr>
                <w:b/>
                <w:bCs/>
                <w:lang w:bidi="ru-RU"/>
              </w:rPr>
              <w:t>Шерсть</w:t>
            </w:r>
          </w:p>
        </w:tc>
        <w:tc>
          <w:tcPr>
            <w:tcW w:w="2108" w:type="dxa"/>
            <w:vAlign w:val="center"/>
          </w:tcPr>
          <w:p w14:paraId="767DF6CE" w14:textId="6DC5258D" w:rsidR="007B72E2" w:rsidRPr="009F1E75" w:rsidRDefault="00D1536E" w:rsidP="00064051">
            <w:pPr>
              <w:pStyle w:val="affa"/>
              <w:keepNext/>
              <w:keepLines/>
              <w:ind w:firstLine="0"/>
              <w:rPr>
                <w:lang w:bidi="ru-RU"/>
              </w:rPr>
            </w:pPr>
            <w:r w:rsidRPr="009F1E75">
              <w:rPr>
                <w:lang w:bidi="ru-RU"/>
              </w:rPr>
              <w:t>{{</w:t>
            </w:r>
            <w:r w:rsidR="00B070C5">
              <w:rPr>
                <w:lang w:bidi="ru-RU"/>
              </w:rPr>
              <w:t xml:space="preserve"> </w:t>
            </w:r>
            <w:r w:rsidRPr="009F1E75">
              <w:rPr>
                <w:lang w:val="en-US" w:bidi="ru-RU"/>
              </w:rPr>
              <w:t>hair</w:t>
            </w:r>
            <w:r w:rsidR="00B070C5">
              <w:rPr>
                <w:lang w:bidi="ru-RU"/>
              </w:rPr>
              <w:t xml:space="preserve"> </w:t>
            </w:r>
            <w:r w:rsidRPr="009F1E75">
              <w:rPr>
                <w:lang w:bidi="ru-RU"/>
              </w:rPr>
              <w:t>}}</w:t>
            </w:r>
          </w:p>
        </w:tc>
      </w:tr>
      <w:tr w:rsidR="007B72E2" w14:paraId="4B10D2B2" w14:textId="77777777" w:rsidTr="00064051">
        <w:trPr>
          <w:gridAfter w:val="1"/>
          <w:wAfter w:w="11" w:type="dxa"/>
          <w:jc w:val="right"/>
        </w:trPr>
        <w:tc>
          <w:tcPr>
            <w:tcW w:w="1255" w:type="dxa"/>
            <w:vAlign w:val="center"/>
          </w:tcPr>
          <w:p w14:paraId="0D352AA0" w14:textId="7DAE97BC" w:rsidR="007B72E2" w:rsidRPr="00833135" w:rsidRDefault="00D1536E" w:rsidP="00A01C08">
            <w:pPr>
              <w:pStyle w:val="affa"/>
              <w:keepNext/>
              <w:keepLines/>
              <w:ind w:firstLine="0"/>
              <w:rPr>
                <w:b/>
                <w:bCs/>
                <w:lang w:bidi="ru-RU"/>
              </w:rPr>
            </w:pPr>
            <w:r w:rsidRPr="00833135">
              <w:rPr>
                <w:b/>
                <w:bCs/>
                <w:lang w:bidi="ru-RU"/>
              </w:rPr>
              <w:t>Уши</w:t>
            </w:r>
          </w:p>
        </w:tc>
        <w:tc>
          <w:tcPr>
            <w:tcW w:w="2056" w:type="dxa"/>
            <w:vAlign w:val="center"/>
          </w:tcPr>
          <w:p w14:paraId="4BB0E722" w14:textId="1CC87F2C" w:rsidR="007B72E2" w:rsidRPr="009F1E75" w:rsidRDefault="00D1536E" w:rsidP="00064051">
            <w:pPr>
              <w:pStyle w:val="affa"/>
              <w:keepNext/>
              <w:keepLines/>
              <w:ind w:firstLine="0"/>
              <w:rPr>
                <w:lang w:bidi="ru-RU"/>
              </w:rPr>
            </w:pPr>
            <w:r w:rsidRPr="009F1E75">
              <w:rPr>
                <w:lang w:bidi="ru-RU"/>
              </w:rPr>
              <w:t>{{</w:t>
            </w:r>
            <w:r w:rsidR="00B070C5">
              <w:rPr>
                <w:lang w:bidi="ru-RU"/>
              </w:rPr>
              <w:t xml:space="preserve"> </w:t>
            </w:r>
            <w:r w:rsidRPr="009F1E75">
              <w:rPr>
                <w:lang w:val="en-US" w:bidi="ru-RU"/>
              </w:rPr>
              <w:t>ears</w:t>
            </w:r>
            <w:r w:rsidR="00B070C5">
              <w:rPr>
                <w:lang w:bidi="ru-RU"/>
              </w:rPr>
              <w:t xml:space="preserve"> </w:t>
            </w:r>
            <w:r w:rsidRPr="009F1E75">
              <w:rPr>
                <w:lang w:bidi="ru-RU"/>
              </w:rPr>
              <w:t>}}</w:t>
            </w:r>
          </w:p>
        </w:tc>
        <w:tc>
          <w:tcPr>
            <w:tcW w:w="1346" w:type="dxa"/>
            <w:vAlign w:val="center"/>
          </w:tcPr>
          <w:p w14:paraId="5C9FE73B" w14:textId="6436C5AD" w:rsidR="007B72E2" w:rsidRPr="00833135" w:rsidRDefault="00D1536E" w:rsidP="00A01C08">
            <w:pPr>
              <w:pStyle w:val="affa"/>
              <w:keepNext/>
              <w:keepLines/>
              <w:ind w:firstLine="0"/>
              <w:rPr>
                <w:b/>
                <w:bCs/>
                <w:lang w:bidi="ru-RU"/>
              </w:rPr>
            </w:pPr>
            <w:r w:rsidRPr="00833135">
              <w:rPr>
                <w:b/>
                <w:bCs/>
                <w:lang w:bidi="ru-RU"/>
              </w:rPr>
              <w:t>Хвост</w:t>
            </w:r>
          </w:p>
        </w:tc>
        <w:tc>
          <w:tcPr>
            <w:tcW w:w="2108" w:type="dxa"/>
            <w:vAlign w:val="center"/>
          </w:tcPr>
          <w:p w14:paraId="7D76A124" w14:textId="4D8E24AE" w:rsidR="007B72E2" w:rsidRPr="009F1E75" w:rsidRDefault="00D1536E" w:rsidP="00064051">
            <w:pPr>
              <w:pStyle w:val="affa"/>
              <w:keepNext/>
              <w:keepLines/>
              <w:ind w:firstLine="0"/>
              <w:rPr>
                <w:lang w:bidi="ru-RU"/>
              </w:rPr>
            </w:pPr>
            <w:r w:rsidRPr="009F1E75">
              <w:rPr>
                <w:lang w:bidi="ru-RU"/>
              </w:rPr>
              <w:t>{{</w:t>
            </w:r>
            <w:r w:rsidR="00B070C5">
              <w:rPr>
                <w:lang w:bidi="ru-RU"/>
              </w:rPr>
              <w:t xml:space="preserve"> </w:t>
            </w:r>
            <w:r w:rsidRPr="009F1E75">
              <w:rPr>
                <w:lang w:val="en-US" w:bidi="ru-RU"/>
              </w:rPr>
              <w:t>tail</w:t>
            </w:r>
            <w:r w:rsidR="00B070C5">
              <w:rPr>
                <w:lang w:bidi="ru-RU"/>
              </w:rPr>
              <w:t xml:space="preserve"> </w:t>
            </w:r>
            <w:r w:rsidRPr="009F1E75">
              <w:rPr>
                <w:lang w:bidi="ru-RU"/>
              </w:rPr>
              <w:t>}}</w:t>
            </w:r>
          </w:p>
        </w:tc>
      </w:tr>
      <w:tr w:rsidR="00064051" w14:paraId="0AA4CC7E" w14:textId="77777777" w:rsidTr="00064051">
        <w:trPr>
          <w:gridAfter w:val="3"/>
          <w:wAfter w:w="3465" w:type="dxa"/>
          <w:jc w:val="right"/>
        </w:trPr>
        <w:tc>
          <w:tcPr>
            <w:tcW w:w="1255" w:type="dxa"/>
            <w:vAlign w:val="center"/>
          </w:tcPr>
          <w:p w14:paraId="5F6FD0CD" w14:textId="6529B369" w:rsidR="00064051" w:rsidRPr="00833135" w:rsidRDefault="00064051" w:rsidP="00A01C08">
            <w:pPr>
              <w:pStyle w:val="affa"/>
              <w:keepNext/>
              <w:keepLines/>
              <w:ind w:firstLine="0"/>
              <w:rPr>
                <w:b/>
                <w:bCs/>
                <w:lang w:bidi="ru-RU"/>
              </w:rPr>
            </w:pPr>
            <w:r w:rsidRPr="00833135">
              <w:rPr>
                <w:b/>
                <w:bCs/>
                <w:lang w:bidi="ru-RU"/>
              </w:rPr>
              <w:t>Размер</w:t>
            </w:r>
          </w:p>
        </w:tc>
        <w:tc>
          <w:tcPr>
            <w:tcW w:w="2056" w:type="dxa"/>
            <w:vAlign w:val="center"/>
          </w:tcPr>
          <w:p w14:paraId="5FAA3604" w14:textId="2FEB5F59" w:rsidR="00064051" w:rsidRPr="009F1E75" w:rsidRDefault="00064051" w:rsidP="00064051">
            <w:pPr>
              <w:pStyle w:val="affa"/>
              <w:keepNext/>
              <w:keepLines/>
              <w:ind w:firstLine="0"/>
              <w:rPr>
                <w:lang w:bidi="ru-RU"/>
              </w:rPr>
            </w:pPr>
            <w:r w:rsidRPr="009F1E75">
              <w:rPr>
                <w:lang w:bidi="ru-RU"/>
              </w:rPr>
              <w:t>{{</w:t>
            </w:r>
            <w:r w:rsidR="00B070C5">
              <w:rPr>
                <w:lang w:bidi="ru-RU"/>
              </w:rPr>
              <w:t xml:space="preserve"> </w:t>
            </w:r>
            <w:r w:rsidRPr="009F1E75">
              <w:rPr>
                <w:lang w:val="en-US" w:bidi="ru-RU"/>
              </w:rPr>
              <w:t>size</w:t>
            </w:r>
            <w:r w:rsidR="00B070C5">
              <w:rPr>
                <w:lang w:bidi="ru-RU"/>
              </w:rPr>
              <w:t xml:space="preserve"> </w:t>
            </w:r>
            <w:r w:rsidRPr="009F1E75">
              <w:rPr>
                <w:lang w:bidi="ru-RU"/>
              </w:rPr>
              <w:t>}}</w:t>
            </w:r>
          </w:p>
        </w:tc>
      </w:tr>
    </w:tbl>
    <w:p w14:paraId="23B52BE3" w14:textId="10341DE5" w:rsidR="00E75B84" w:rsidRDefault="00E75B84" w:rsidP="00D466D2">
      <w:pPr>
        <w:pStyle w:val="affa"/>
        <w:keepNext/>
        <w:keepLines/>
        <w:rPr>
          <w:lang w:bidi="ru-RU"/>
        </w:rPr>
      </w:pPr>
    </w:p>
    <w:p w14:paraId="09AE6952" w14:textId="4594FC13" w:rsidR="00327931" w:rsidRPr="00477B9A" w:rsidRDefault="00327931" w:rsidP="00E75B84">
      <w:pPr>
        <w:pStyle w:val="affa"/>
        <w:keepNext/>
        <w:keepLines/>
        <w:ind w:left="2116"/>
        <w:rPr>
          <w:lang w:bidi="ru-RU"/>
        </w:rPr>
      </w:pPr>
      <w:r w:rsidRPr="00327931">
        <w:rPr>
          <w:lang w:bidi="ru-RU"/>
        </w:rPr>
        <w:t>Особые приметы</w:t>
      </w:r>
      <w:r w:rsidR="0044722F">
        <w:rPr>
          <w:lang w:bidi="ru-RU"/>
        </w:rPr>
        <w:t>:</w:t>
      </w:r>
      <w:r w:rsidRPr="00327931">
        <w:rPr>
          <w:lang w:bidi="ru-RU"/>
        </w:rPr>
        <w:softHyphen/>
        <w:t xml:space="preserve"> </w:t>
      </w:r>
      <w:r w:rsidR="00590158" w:rsidRPr="00D2521B">
        <w:rPr>
          <w:lang w:bidi="ru-RU"/>
        </w:rPr>
        <w:t xml:space="preserve"> </w:t>
      </w:r>
      <w:r w:rsidR="00590158" w:rsidRPr="00D2521B">
        <w:rPr>
          <w:u w:val="single"/>
          <w:lang w:bidi="ru-RU"/>
        </w:rPr>
        <w:t>{{</w:t>
      </w:r>
      <w:r w:rsidR="00B070C5">
        <w:rPr>
          <w:u w:val="single"/>
          <w:lang w:bidi="ru-RU"/>
        </w:rPr>
        <w:t xml:space="preserve"> </w:t>
      </w:r>
      <w:r w:rsidR="00D2521B" w:rsidRPr="00D2521B">
        <w:rPr>
          <w:u w:val="single"/>
          <w:lang w:val="en-US" w:bidi="ru-RU"/>
        </w:rPr>
        <w:t>identifying</w:t>
      </w:r>
      <w:r w:rsidR="00D2521B" w:rsidRPr="00D2521B">
        <w:rPr>
          <w:u w:val="single"/>
          <w:lang w:bidi="ru-RU"/>
        </w:rPr>
        <w:t>_</w:t>
      </w:r>
      <w:r w:rsidR="00D2521B" w:rsidRPr="00D2521B">
        <w:rPr>
          <w:u w:val="single"/>
          <w:lang w:val="en-US" w:bidi="ru-RU"/>
        </w:rPr>
        <w:t>marks</w:t>
      </w:r>
      <w:r w:rsidR="00B070C5">
        <w:rPr>
          <w:u w:val="single"/>
          <w:lang w:bidi="ru-RU"/>
        </w:rPr>
        <w:t xml:space="preserve"> </w:t>
      </w:r>
      <w:r w:rsidR="00D2521B" w:rsidRPr="00D2521B">
        <w:rPr>
          <w:u w:val="single"/>
          <w:lang w:bidi="ru-RU"/>
        </w:rPr>
        <w:t>}}</w:t>
      </w:r>
      <w:r w:rsidR="008B531F" w:rsidRPr="00477B9A">
        <w:rPr>
          <w:u w:val="single"/>
          <w:lang w:bidi="ru-RU"/>
        </w:rPr>
        <w:t xml:space="preserve"> </w:t>
      </w:r>
      <w:r w:rsidR="00D2521B" w:rsidRPr="00477B9A">
        <w:rPr>
          <w:u w:val="single"/>
          <w:lang w:bidi="ru-RU"/>
        </w:rPr>
        <w:t xml:space="preserve">  </w:t>
      </w:r>
      <w:r w:rsidR="00D2521B" w:rsidRPr="00477B9A">
        <w:rPr>
          <w:lang w:bidi="ru-RU"/>
        </w:rPr>
        <w:t xml:space="preserve"> </w:t>
      </w:r>
    </w:p>
    <w:p w14:paraId="030B1B3A" w14:textId="12578A6D" w:rsidR="00327931" w:rsidRPr="00D07259" w:rsidRDefault="00327931" w:rsidP="00327931">
      <w:pPr>
        <w:pStyle w:val="affa"/>
        <w:keepNext/>
        <w:keepLines/>
        <w:rPr>
          <w:lang w:bidi="ru-RU"/>
        </w:rPr>
      </w:pPr>
      <w:r w:rsidRPr="00327931">
        <w:rPr>
          <w:lang w:bidi="ru-RU"/>
        </w:rPr>
        <w:t xml:space="preserve">               </w:t>
      </w:r>
      <w:r w:rsidR="001A28E1">
        <w:rPr>
          <w:lang w:bidi="ru-RU"/>
        </w:rPr>
        <w:tab/>
      </w:r>
      <w:r w:rsidR="001A28E1">
        <w:rPr>
          <w:lang w:bidi="ru-RU"/>
        </w:rPr>
        <w:tab/>
      </w:r>
    </w:p>
    <w:p w14:paraId="5C202888" w14:textId="4AEFF0C3" w:rsidR="00327931" w:rsidRPr="00327931" w:rsidRDefault="00327931" w:rsidP="00327931">
      <w:pPr>
        <w:pStyle w:val="affa"/>
        <w:keepNext/>
        <w:keepLines/>
        <w:rPr>
          <w:lang w:bidi="ru-RU"/>
        </w:rPr>
      </w:pPr>
      <w:r w:rsidRPr="00327931">
        <w:rPr>
          <w:lang w:bidi="ru-RU"/>
        </w:rPr>
        <w:t xml:space="preserve">                                    Характер ___________________________________</w:t>
      </w:r>
      <w:r w:rsidR="002C5006">
        <w:rPr>
          <w:lang w:bidi="ru-RU"/>
        </w:rPr>
        <w:t>______</w:t>
      </w:r>
      <w:r w:rsidRPr="00327931">
        <w:rPr>
          <w:lang w:bidi="ru-RU"/>
        </w:rPr>
        <w:t>_______</w:t>
      </w:r>
    </w:p>
    <w:p w14:paraId="58BFC68B" w14:textId="71F435CA" w:rsidR="00327931" w:rsidRPr="00327931" w:rsidRDefault="00327931" w:rsidP="00327931">
      <w:pPr>
        <w:pStyle w:val="affa"/>
        <w:keepNext/>
        <w:keepLines/>
        <w:rPr>
          <w:lang w:bidi="ru-RU"/>
        </w:rPr>
      </w:pPr>
      <w:r w:rsidRPr="00327931">
        <w:rPr>
          <w:lang w:bidi="ru-RU"/>
        </w:rPr>
        <w:t xml:space="preserve">                                    ___________________________________________</w:t>
      </w:r>
      <w:r w:rsidR="002C5006">
        <w:rPr>
          <w:lang w:bidi="ru-RU"/>
        </w:rPr>
        <w:t>______</w:t>
      </w:r>
      <w:r w:rsidRPr="00327931">
        <w:rPr>
          <w:lang w:bidi="ru-RU"/>
        </w:rPr>
        <w:t>_______</w:t>
      </w:r>
    </w:p>
    <w:p w14:paraId="5030AADF" w14:textId="6EECBA66" w:rsidR="00327931" w:rsidRPr="00F97A44" w:rsidRDefault="00327931" w:rsidP="002C5006">
      <w:pPr>
        <w:pStyle w:val="affa"/>
        <w:keepNext/>
        <w:keepLines/>
        <w:ind w:firstLine="0"/>
        <w:rPr>
          <w:u w:val="single"/>
          <w:lang w:bidi="ru-RU"/>
        </w:rPr>
      </w:pPr>
      <w:r w:rsidRPr="00327931">
        <w:rPr>
          <w:lang w:bidi="ru-RU"/>
        </w:rPr>
        <w:t>Идентификационная метка</w:t>
      </w:r>
      <w:r w:rsidR="005849F6">
        <w:rPr>
          <w:lang w:bidi="ru-RU"/>
        </w:rPr>
        <w:t xml:space="preserve"> </w:t>
      </w:r>
      <w:r w:rsidRPr="00327931">
        <w:rPr>
          <w:lang w:bidi="ru-RU"/>
        </w:rPr>
        <w:t xml:space="preserve"> </w:t>
      </w:r>
      <w:r w:rsidR="00801099" w:rsidRPr="00C22D42">
        <w:rPr>
          <w:u w:val="single"/>
          <w:lang w:bidi="ru-RU"/>
        </w:rPr>
        <w:t>{{</w:t>
      </w:r>
      <w:r w:rsidR="00B070C5">
        <w:rPr>
          <w:u w:val="single"/>
          <w:lang w:bidi="ru-RU"/>
        </w:rPr>
        <w:t xml:space="preserve"> </w:t>
      </w:r>
      <w:r w:rsidR="00801099" w:rsidRPr="00C22D42">
        <w:rPr>
          <w:u w:val="single"/>
          <w:lang w:val="en-US" w:bidi="ru-RU"/>
        </w:rPr>
        <w:t>animal</w:t>
      </w:r>
      <w:r w:rsidR="00801099" w:rsidRPr="00C22D42">
        <w:rPr>
          <w:u w:val="single"/>
          <w:lang w:bidi="ru-RU"/>
        </w:rPr>
        <w:t>_</w:t>
      </w:r>
      <w:r w:rsidR="00801099" w:rsidRPr="00C22D42">
        <w:rPr>
          <w:u w:val="single"/>
          <w:lang w:val="en-US" w:bidi="ru-RU"/>
        </w:rPr>
        <w:t>id</w:t>
      </w:r>
      <w:r w:rsidR="00B070C5">
        <w:rPr>
          <w:u w:val="single"/>
          <w:lang w:bidi="ru-RU"/>
        </w:rPr>
        <w:t xml:space="preserve"> </w:t>
      </w:r>
      <w:r w:rsidR="00801099" w:rsidRPr="00C22D42">
        <w:rPr>
          <w:u w:val="single"/>
          <w:lang w:bidi="ru-RU"/>
        </w:rPr>
        <w:t>}</w:t>
      </w:r>
      <w:r w:rsidR="00F71DA1" w:rsidRPr="00F71DA1">
        <w:rPr>
          <w:u w:val="single"/>
          <w:lang w:bidi="ru-RU"/>
        </w:rPr>
        <w:t>}</w:t>
      </w:r>
    </w:p>
    <w:p w14:paraId="761807D2" w14:textId="34F21DB9" w:rsidR="00327931" w:rsidRPr="00B070C5" w:rsidRDefault="00327931" w:rsidP="002C5006">
      <w:pPr>
        <w:pStyle w:val="affa"/>
        <w:keepNext/>
        <w:keepLines/>
        <w:ind w:firstLine="0"/>
        <w:rPr>
          <w:lang w:bidi="ru-RU"/>
        </w:rPr>
      </w:pPr>
      <w:r w:rsidRPr="00327931">
        <w:rPr>
          <w:lang w:bidi="ru-RU"/>
        </w:rPr>
        <w:t>Дата</w:t>
      </w:r>
      <w:r w:rsidRPr="00B070C5">
        <w:rPr>
          <w:lang w:bidi="ru-RU"/>
        </w:rPr>
        <w:t xml:space="preserve"> </w:t>
      </w:r>
      <w:r w:rsidRPr="00327931">
        <w:rPr>
          <w:lang w:bidi="ru-RU"/>
        </w:rPr>
        <w:t>стерилизации</w:t>
      </w:r>
      <w:r w:rsidRPr="00B070C5">
        <w:rPr>
          <w:lang w:bidi="ru-RU"/>
        </w:rPr>
        <w:t xml:space="preserve"> </w:t>
      </w:r>
      <w:r w:rsidR="005849F6" w:rsidRPr="00C22D42">
        <w:rPr>
          <w:u w:val="single"/>
          <w:lang w:bidi="ru-RU"/>
        </w:rPr>
        <w:t>{{</w:t>
      </w:r>
      <w:r w:rsidR="00B070C5">
        <w:rPr>
          <w:u w:val="single"/>
          <w:lang w:bidi="ru-RU"/>
        </w:rPr>
        <w:t xml:space="preserve"> </w:t>
      </w:r>
      <w:r w:rsidR="00240EA6" w:rsidRPr="00240EA6">
        <w:rPr>
          <w:u w:val="single"/>
          <w:lang w:val="en-US" w:bidi="ru-RU"/>
        </w:rPr>
        <w:t>sterilization</w:t>
      </w:r>
      <w:r w:rsidR="00240EA6" w:rsidRPr="00B070C5">
        <w:rPr>
          <w:u w:val="single"/>
          <w:lang w:bidi="ru-RU"/>
        </w:rPr>
        <w:t>_</w:t>
      </w:r>
      <w:r w:rsidR="00240EA6" w:rsidRPr="00240EA6">
        <w:rPr>
          <w:u w:val="single"/>
          <w:lang w:val="en-US" w:bidi="ru-RU"/>
        </w:rPr>
        <w:t>date</w:t>
      </w:r>
      <w:r w:rsidR="00B070C5">
        <w:rPr>
          <w:u w:val="single"/>
          <w:lang w:bidi="ru-RU"/>
        </w:rPr>
        <w:t xml:space="preserve"> </w:t>
      </w:r>
      <w:r w:rsidR="005849F6" w:rsidRPr="00C22D42">
        <w:rPr>
          <w:u w:val="single"/>
          <w:lang w:bidi="ru-RU"/>
        </w:rPr>
        <w:t>}</w:t>
      </w:r>
      <w:r w:rsidR="005849F6" w:rsidRPr="00F71DA1">
        <w:rPr>
          <w:u w:val="single"/>
          <w:lang w:bidi="ru-RU"/>
        </w:rPr>
        <w:t>}</w:t>
      </w:r>
      <w:r w:rsidRPr="00B070C5">
        <w:rPr>
          <w:lang w:bidi="ru-RU"/>
        </w:rPr>
        <w:t xml:space="preserve"> </w:t>
      </w:r>
    </w:p>
    <w:p w14:paraId="12F10930" w14:textId="6857C102" w:rsidR="00327931" w:rsidRPr="00327931" w:rsidRDefault="00327931" w:rsidP="002C5006">
      <w:pPr>
        <w:pStyle w:val="affa"/>
        <w:keepNext/>
        <w:keepLines/>
        <w:ind w:firstLine="0"/>
        <w:rPr>
          <w:lang w:bidi="ru-RU"/>
        </w:rPr>
      </w:pPr>
      <w:r w:rsidRPr="00327931">
        <w:rPr>
          <w:lang w:bidi="ru-RU"/>
        </w:rPr>
        <w:t>Место стерилизации ________________________________</w:t>
      </w:r>
      <w:r w:rsidR="002C5006">
        <w:rPr>
          <w:lang w:bidi="ru-RU"/>
        </w:rPr>
        <w:t>____________</w:t>
      </w:r>
      <w:r w:rsidRPr="00327931">
        <w:rPr>
          <w:lang w:bidi="ru-RU"/>
        </w:rPr>
        <w:t>__________________</w:t>
      </w:r>
    </w:p>
    <w:p w14:paraId="43FA40B1" w14:textId="3E617E6B" w:rsidR="00327931" w:rsidRPr="00327931" w:rsidRDefault="0099276D" w:rsidP="002C5006">
      <w:pPr>
        <w:pStyle w:val="affa"/>
        <w:keepNext/>
        <w:keepLines/>
        <w:ind w:firstLine="0"/>
        <w:rPr>
          <w:lang w:bidi="ru-RU"/>
        </w:rPr>
      </w:pPr>
      <w:r>
        <w:rPr>
          <w:lang w:bidi="ru-RU"/>
        </w:rPr>
        <w:t xml:space="preserve">Ф.И.О. ветеринарного врача </w:t>
      </w:r>
      <w:r w:rsidR="00477B9A" w:rsidRPr="00C22D42">
        <w:rPr>
          <w:u w:val="single"/>
          <w:lang w:bidi="ru-RU"/>
        </w:rPr>
        <w:t>{{</w:t>
      </w:r>
      <w:r w:rsidR="00B070C5">
        <w:rPr>
          <w:u w:val="single"/>
          <w:lang w:bidi="ru-RU"/>
        </w:rPr>
        <w:t xml:space="preserve"> </w:t>
      </w:r>
      <w:proofErr w:type="spellStart"/>
      <w:r w:rsidR="00477B9A" w:rsidRPr="00C22D42">
        <w:rPr>
          <w:u w:val="single"/>
          <w:lang w:bidi="ru-RU"/>
        </w:rPr>
        <w:t>doctor_name</w:t>
      </w:r>
      <w:proofErr w:type="spellEnd"/>
      <w:r w:rsidR="00B070C5">
        <w:rPr>
          <w:u w:val="single"/>
          <w:lang w:bidi="ru-RU"/>
        </w:rPr>
        <w:t xml:space="preserve"> </w:t>
      </w:r>
      <w:r w:rsidR="00477B9A" w:rsidRPr="00C22D42">
        <w:rPr>
          <w:u w:val="single"/>
          <w:lang w:bidi="ru-RU"/>
        </w:rPr>
        <w:t>}}</w:t>
      </w:r>
    </w:p>
    <w:p w14:paraId="7290A05D" w14:textId="0CBCF59B" w:rsidR="00327931" w:rsidRPr="00B32420" w:rsidRDefault="00327931" w:rsidP="002C5006">
      <w:pPr>
        <w:pStyle w:val="affa"/>
        <w:keepNext/>
        <w:keepLines/>
        <w:ind w:firstLine="0"/>
        <w:rPr>
          <w:lang w:bidi="ru-RU"/>
        </w:rPr>
      </w:pPr>
      <w:r w:rsidRPr="00327931">
        <w:rPr>
          <w:lang w:bidi="ru-RU"/>
        </w:rPr>
        <w:t xml:space="preserve">Социализировано/готово к </w:t>
      </w:r>
      <w:proofErr w:type="spellStart"/>
      <w:r w:rsidRPr="00327931">
        <w:rPr>
          <w:lang w:bidi="ru-RU"/>
        </w:rPr>
        <w:t>пристройству</w:t>
      </w:r>
      <w:proofErr w:type="spellEnd"/>
      <w:r w:rsidR="00B32420">
        <w:rPr>
          <w:lang w:bidi="ru-RU"/>
        </w:rPr>
        <w:t>:</w:t>
      </w:r>
      <w:r w:rsidR="00556683">
        <w:rPr>
          <w:lang w:bidi="ru-RU"/>
        </w:rPr>
        <w:t xml:space="preserve"> </w:t>
      </w:r>
      <w:bookmarkStart w:id="0" w:name="_GoBack"/>
      <w:bookmarkEnd w:id="0"/>
    </w:p>
    <w:p w14:paraId="3164F65D" w14:textId="77777777" w:rsidR="00327931" w:rsidRPr="00333E2C" w:rsidRDefault="00327931" w:rsidP="00327931">
      <w:pPr>
        <w:pStyle w:val="affa"/>
        <w:keepNext/>
        <w:keepLines/>
        <w:rPr>
          <w:b/>
          <w:sz w:val="12"/>
          <w:lang w:bidi="ru-RU"/>
        </w:rPr>
      </w:pPr>
    </w:p>
    <w:p w14:paraId="094C1AE4" w14:textId="77777777" w:rsidR="00327931" w:rsidRPr="00327931" w:rsidRDefault="00327931" w:rsidP="002C5006">
      <w:pPr>
        <w:pStyle w:val="affa"/>
        <w:keepNext/>
        <w:keepLines/>
        <w:ind w:firstLine="0"/>
        <w:rPr>
          <w:b/>
          <w:lang w:bidi="ru-RU"/>
        </w:rPr>
      </w:pPr>
      <w:r w:rsidRPr="00327931">
        <w:rPr>
          <w:b/>
          <w:lang w:bidi="ru-RU"/>
        </w:rPr>
        <w:t>Сведения об отлове</w:t>
      </w:r>
    </w:p>
    <w:p w14:paraId="47B04CC8" w14:textId="77777777" w:rsidR="00327931" w:rsidRPr="00327931" w:rsidRDefault="00327931" w:rsidP="002C5006">
      <w:pPr>
        <w:pStyle w:val="affa"/>
        <w:keepNext/>
        <w:keepLines/>
        <w:ind w:firstLine="0"/>
        <w:rPr>
          <w:lang w:bidi="ru-RU"/>
        </w:rPr>
      </w:pPr>
      <w:r w:rsidRPr="00327931">
        <w:rPr>
          <w:lang w:bidi="ru-RU"/>
        </w:rPr>
        <w:t xml:space="preserve">Заказ-наряд № </w:t>
      </w:r>
      <w:r w:rsidRPr="00327931">
        <w:rPr>
          <w:b/>
          <w:lang w:bidi="ru-RU"/>
        </w:rPr>
        <w:t xml:space="preserve">_____ </w:t>
      </w:r>
      <w:r w:rsidRPr="00327931">
        <w:rPr>
          <w:lang w:bidi="ru-RU"/>
        </w:rPr>
        <w:t xml:space="preserve">от «___»______________20___ года; </w:t>
      </w:r>
    </w:p>
    <w:p w14:paraId="517E7816" w14:textId="45B53FBC" w:rsidR="00327931" w:rsidRPr="00327931" w:rsidRDefault="00327931" w:rsidP="002C5006">
      <w:pPr>
        <w:pStyle w:val="affa"/>
        <w:keepNext/>
        <w:keepLines/>
        <w:ind w:firstLine="0"/>
        <w:rPr>
          <w:lang w:bidi="ru-RU"/>
        </w:rPr>
      </w:pPr>
      <w:r w:rsidRPr="00327931">
        <w:rPr>
          <w:lang w:bidi="ru-RU"/>
        </w:rPr>
        <w:t xml:space="preserve">Акт отлова № </w:t>
      </w:r>
      <w:r w:rsidR="00477B9A" w:rsidRPr="00C22D42">
        <w:rPr>
          <w:u w:val="single"/>
          <w:lang w:bidi="ru-RU"/>
        </w:rPr>
        <w:t>{{</w:t>
      </w:r>
      <w:r w:rsidR="00477B9A" w:rsidRPr="00C22D42">
        <w:rPr>
          <w:u w:val="single"/>
          <w:lang w:val="en-US" w:bidi="ru-RU"/>
        </w:rPr>
        <w:t>catching</w:t>
      </w:r>
      <w:r w:rsidR="00477B9A" w:rsidRPr="00C22D42">
        <w:rPr>
          <w:u w:val="single"/>
          <w:lang w:bidi="ru-RU"/>
        </w:rPr>
        <w:t>_</w:t>
      </w:r>
      <w:r w:rsidR="00477B9A" w:rsidRPr="00C22D42">
        <w:rPr>
          <w:u w:val="single"/>
          <w:lang w:val="en-US" w:bidi="ru-RU"/>
        </w:rPr>
        <w:t>act</w:t>
      </w:r>
      <w:r w:rsidR="00477B9A" w:rsidRPr="00C22D42">
        <w:rPr>
          <w:u w:val="single"/>
          <w:lang w:bidi="ru-RU"/>
        </w:rPr>
        <w:t>}}</w:t>
      </w:r>
      <w:r w:rsidRPr="00327931">
        <w:rPr>
          <w:b/>
          <w:lang w:bidi="ru-RU"/>
        </w:rPr>
        <w:t xml:space="preserve"> </w:t>
      </w:r>
      <w:r w:rsidRPr="00327931">
        <w:rPr>
          <w:lang w:bidi="ru-RU"/>
        </w:rPr>
        <w:t>от «___»______________20___ года.</w:t>
      </w:r>
    </w:p>
    <w:p w14:paraId="7BD1BF40" w14:textId="64AD2797" w:rsidR="00327931" w:rsidRPr="00AA0292" w:rsidRDefault="00327931" w:rsidP="002C5006">
      <w:pPr>
        <w:pStyle w:val="affa"/>
        <w:keepNext/>
        <w:keepLines/>
        <w:ind w:firstLine="0"/>
        <w:rPr>
          <w:lang w:bidi="ru-RU"/>
        </w:rPr>
      </w:pPr>
      <w:r w:rsidRPr="00327931">
        <w:rPr>
          <w:lang w:bidi="ru-RU"/>
        </w:rPr>
        <w:t xml:space="preserve">Адрес места отлова </w:t>
      </w:r>
      <w:r w:rsidR="00477B9A" w:rsidRPr="00C22D42">
        <w:rPr>
          <w:u w:val="single"/>
          <w:lang w:bidi="ru-RU"/>
        </w:rPr>
        <w:t>{{</w:t>
      </w:r>
      <w:r w:rsidR="00B070C5">
        <w:rPr>
          <w:u w:val="single"/>
          <w:lang w:bidi="ru-RU"/>
        </w:rPr>
        <w:t xml:space="preserve"> </w:t>
      </w:r>
      <w:proofErr w:type="spellStart"/>
      <w:r w:rsidR="00477B9A" w:rsidRPr="00C22D42">
        <w:rPr>
          <w:u w:val="single"/>
          <w:lang w:bidi="ru-RU"/>
        </w:rPr>
        <w:t>catching_address</w:t>
      </w:r>
      <w:proofErr w:type="spellEnd"/>
      <w:r w:rsidR="00B070C5">
        <w:rPr>
          <w:u w:val="single"/>
          <w:lang w:bidi="ru-RU"/>
        </w:rPr>
        <w:t xml:space="preserve"> </w:t>
      </w:r>
      <w:r w:rsidR="00AA0292" w:rsidRPr="00AA0292">
        <w:rPr>
          <w:u w:val="single"/>
          <w:lang w:bidi="ru-RU"/>
        </w:rPr>
        <w:t>}}</w:t>
      </w:r>
    </w:p>
    <w:p w14:paraId="38A30398" w14:textId="49AA0EEC" w:rsidR="00327931" w:rsidRPr="00327931" w:rsidRDefault="00327931" w:rsidP="002C5006">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w:t>
      </w:r>
      <w:r w:rsidR="006E1986">
        <w:rPr>
          <w:lang w:bidi="ru-RU"/>
        </w:rPr>
        <w:t xml:space="preserve"> </w:t>
      </w:r>
      <w:r w:rsidRPr="00327931">
        <w:rPr>
          <w:lang w:bidi="ru-RU"/>
        </w:rPr>
        <w:t>______________________</w:t>
      </w:r>
      <w:r w:rsidR="002C5006">
        <w:rPr>
          <w:lang w:bidi="ru-RU"/>
        </w:rPr>
        <w:t>_______</w:t>
      </w:r>
      <w:r w:rsidR="00477B9A">
        <w:rPr>
          <w:lang w:bidi="ru-RU"/>
        </w:rPr>
        <w:t>______</w:t>
      </w:r>
      <w:r w:rsidR="002C5006">
        <w:rPr>
          <w:lang w:bidi="ru-RU"/>
        </w:rPr>
        <w:t>____</w:t>
      </w:r>
      <w:r w:rsidRPr="00327931">
        <w:rPr>
          <w:lang w:bidi="ru-RU"/>
        </w:rPr>
        <w:t>_________________</w:t>
      </w:r>
    </w:p>
    <w:p w14:paraId="60CDB61C" w14:textId="77777777" w:rsidR="00327931" w:rsidRPr="00333E2C" w:rsidRDefault="00327931" w:rsidP="00327931">
      <w:pPr>
        <w:pStyle w:val="affa"/>
        <w:keepNext/>
        <w:keepLines/>
        <w:rPr>
          <w:b/>
          <w:sz w:val="12"/>
          <w:lang w:bidi="ru-RU"/>
        </w:rPr>
      </w:pPr>
    </w:p>
    <w:p w14:paraId="4ED02C7C" w14:textId="77777777" w:rsidR="00327931" w:rsidRPr="00327931" w:rsidRDefault="00327931" w:rsidP="002C5006">
      <w:pPr>
        <w:pStyle w:val="affa"/>
        <w:keepNext/>
        <w:keepLines/>
        <w:ind w:firstLine="0"/>
        <w:rPr>
          <w:b/>
          <w:lang w:bidi="ru-RU"/>
        </w:rPr>
      </w:pPr>
      <w:r w:rsidRPr="00327931">
        <w:rPr>
          <w:b/>
          <w:lang w:bidi="ru-RU"/>
        </w:rPr>
        <w:t>Сведения о новых владельцах</w:t>
      </w:r>
    </w:p>
    <w:p w14:paraId="2347627F" w14:textId="38E7CCAD" w:rsidR="00327931" w:rsidRPr="00327931" w:rsidRDefault="00F655AF" w:rsidP="002C5006">
      <w:pPr>
        <w:pStyle w:val="affa"/>
        <w:keepNext/>
        <w:keepLines/>
        <w:ind w:firstLine="0"/>
        <w:rPr>
          <w:lang w:bidi="ru-RU"/>
        </w:rPr>
      </w:pPr>
      <w:r>
        <w:rPr>
          <w:lang w:bidi="ru-RU"/>
        </w:rPr>
        <w:t xml:space="preserve">Юридическое лицо: </w:t>
      </w:r>
      <w:r w:rsidRPr="00C22D42">
        <w:rPr>
          <w:u w:val="single"/>
          <w:lang w:bidi="ru-RU"/>
        </w:rPr>
        <w:t>{{</w:t>
      </w:r>
      <w:r w:rsidR="00B070C5">
        <w:rPr>
          <w:u w:val="single"/>
          <w:lang w:bidi="ru-RU"/>
        </w:rPr>
        <w:t xml:space="preserve"> </w:t>
      </w:r>
      <w:proofErr w:type="spellStart"/>
      <w:r w:rsidRPr="00C22D42">
        <w:rPr>
          <w:u w:val="single"/>
          <w:lang w:bidi="ru-RU"/>
        </w:rPr>
        <w:t>legal_entity</w:t>
      </w:r>
      <w:proofErr w:type="spellEnd"/>
      <w:r w:rsidR="00B070C5">
        <w:rPr>
          <w:u w:val="single"/>
          <w:lang w:bidi="ru-RU"/>
        </w:rPr>
        <w:t xml:space="preserve"> </w:t>
      </w:r>
      <w:r w:rsidRPr="00C22D42">
        <w:rPr>
          <w:u w:val="single"/>
          <w:lang w:bidi="ru-RU"/>
        </w:rPr>
        <w:t>}}</w:t>
      </w:r>
      <w:r>
        <w:rPr>
          <w:lang w:bidi="ru-RU"/>
        </w:rPr>
        <w:t>, адрес:</w:t>
      </w:r>
      <w:r w:rsidR="006E1986">
        <w:rPr>
          <w:lang w:bidi="ru-RU"/>
        </w:rPr>
        <w:t xml:space="preserve"> </w:t>
      </w:r>
      <w:r w:rsidR="00327931" w:rsidRPr="00327931">
        <w:rPr>
          <w:lang w:bidi="ru-RU"/>
        </w:rPr>
        <w:t>_________________</w:t>
      </w:r>
      <w:r w:rsidR="002C5006">
        <w:rPr>
          <w:lang w:bidi="ru-RU"/>
        </w:rPr>
        <w:t>____________</w:t>
      </w:r>
      <w:r w:rsidR="00327931" w:rsidRPr="00327931">
        <w:rPr>
          <w:lang w:bidi="ru-RU"/>
        </w:rPr>
        <w:t>_____ _______________________________________ телефон: ______________</w:t>
      </w:r>
      <w:r w:rsidR="002C5006">
        <w:rPr>
          <w:lang w:bidi="ru-RU"/>
        </w:rPr>
        <w:t>____________</w:t>
      </w:r>
      <w:r w:rsidR="00327931" w:rsidRPr="00327931">
        <w:rPr>
          <w:lang w:bidi="ru-RU"/>
        </w:rPr>
        <w:t>______.</w:t>
      </w:r>
    </w:p>
    <w:p w14:paraId="049A66A0" w14:textId="34FFDDF7" w:rsidR="00327931" w:rsidRPr="002E4769" w:rsidRDefault="00F655AF" w:rsidP="002C5006">
      <w:pPr>
        <w:pStyle w:val="affa"/>
        <w:keepNext/>
        <w:keepLines/>
        <w:ind w:firstLine="0"/>
        <w:rPr>
          <w:lang w:bidi="ru-RU"/>
        </w:rPr>
      </w:pPr>
      <w:r>
        <w:rPr>
          <w:lang w:bidi="ru-RU"/>
        </w:rPr>
        <w:lastRenderedPageBreak/>
        <w:t>Ф</w:t>
      </w:r>
      <w:r w:rsidRPr="002E4769">
        <w:rPr>
          <w:lang w:bidi="ru-RU"/>
        </w:rPr>
        <w:t>.</w:t>
      </w:r>
      <w:r>
        <w:rPr>
          <w:lang w:bidi="ru-RU"/>
        </w:rPr>
        <w:t>И</w:t>
      </w:r>
      <w:r w:rsidRPr="002E4769">
        <w:rPr>
          <w:lang w:bidi="ru-RU"/>
        </w:rPr>
        <w:t>.</w:t>
      </w:r>
      <w:r>
        <w:rPr>
          <w:lang w:bidi="ru-RU"/>
        </w:rPr>
        <w:t>О</w:t>
      </w:r>
      <w:r w:rsidRPr="002E4769">
        <w:rPr>
          <w:lang w:bidi="ru-RU"/>
        </w:rPr>
        <w:t xml:space="preserve">. </w:t>
      </w:r>
      <w:r>
        <w:rPr>
          <w:lang w:bidi="ru-RU"/>
        </w:rPr>
        <w:t>опекунов</w:t>
      </w:r>
      <w:r w:rsidRPr="002E4769">
        <w:rPr>
          <w:lang w:bidi="ru-RU"/>
        </w:rPr>
        <w:t xml:space="preserve">: </w:t>
      </w:r>
      <w:r w:rsidRPr="002E4769">
        <w:rPr>
          <w:u w:val="single"/>
          <w:lang w:bidi="ru-RU"/>
        </w:rPr>
        <w:t>{{</w:t>
      </w:r>
      <w:r w:rsidR="002E4769">
        <w:rPr>
          <w:u w:val="single"/>
          <w:lang w:val="en-US" w:bidi="ru-RU"/>
        </w:rPr>
        <w:t>owner</w:t>
      </w:r>
      <w:r w:rsidR="002E4769" w:rsidRPr="002E4769">
        <w:rPr>
          <w:u w:val="single"/>
          <w:lang w:bidi="ru-RU"/>
        </w:rPr>
        <w:t>_</w:t>
      </w:r>
      <w:r w:rsidR="002E4769">
        <w:rPr>
          <w:u w:val="single"/>
          <w:lang w:val="en-US" w:bidi="ru-RU"/>
        </w:rPr>
        <w:t>name</w:t>
      </w:r>
      <w:r w:rsidRPr="002E4769">
        <w:rPr>
          <w:u w:val="single"/>
          <w:lang w:bidi="ru-RU"/>
        </w:rPr>
        <w:t>}}</w:t>
      </w:r>
      <w:r w:rsidR="00327931" w:rsidRPr="002E4769">
        <w:rPr>
          <w:lang w:bidi="ru-RU"/>
        </w:rPr>
        <w:t>,</w:t>
      </w:r>
    </w:p>
    <w:p w14:paraId="325FBC5A" w14:textId="69946D1D" w:rsidR="00327931" w:rsidRPr="006E1986" w:rsidRDefault="00C22D42" w:rsidP="002C5006">
      <w:pPr>
        <w:pStyle w:val="affa"/>
        <w:keepNext/>
        <w:keepLines/>
        <w:ind w:firstLine="0"/>
        <w:rPr>
          <w:lang w:bidi="ru-RU"/>
        </w:rPr>
      </w:pPr>
      <w:r>
        <w:rPr>
          <w:lang w:bidi="ru-RU"/>
        </w:rPr>
        <w:t>контактные</w:t>
      </w:r>
      <w:r w:rsidRPr="006E1986">
        <w:rPr>
          <w:lang w:bidi="ru-RU"/>
        </w:rPr>
        <w:t xml:space="preserve"> </w:t>
      </w:r>
      <w:r>
        <w:rPr>
          <w:lang w:bidi="ru-RU"/>
        </w:rPr>
        <w:t>данные</w:t>
      </w:r>
      <w:r w:rsidRPr="006E1986">
        <w:rPr>
          <w:lang w:bidi="ru-RU"/>
        </w:rPr>
        <w:t>:</w:t>
      </w:r>
      <w:r w:rsidR="006E1986">
        <w:rPr>
          <w:lang w:bidi="ru-RU"/>
        </w:rPr>
        <w:t xml:space="preserve"> </w:t>
      </w:r>
      <w:r w:rsidR="00327931" w:rsidRPr="006E1986">
        <w:rPr>
          <w:lang w:bidi="ru-RU"/>
        </w:rPr>
        <w:t>____</w:t>
      </w:r>
      <w:r w:rsidR="002C5006" w:rsidRPr="006E1986">
        <w:rPr>
          <w:lang w:bidi="ru-RU"/>
        </w:rPr>
        <w:t>____________</w:t>
      </w:r>
      <w:r w:rsidR="00327931" w:rsidRPr="006E1986">
        <w:rPr>
          <w:lang w:bidi="ru-RU"/>
        </w:rPr>
        <w:t>_________________________________________.</w:t>
      </w:r>
    </w:p>
    <w:p w14:paraId="1DC99354" w14:textId="77777777" w:rsidR="00327931" w:rsidRPr="006E1986" w:rsidRDefault="00327931" w:rsidP="002C5006">
      <w:pPr>
        <w:pStyle w:val="affa"/>
        <w:keepNext/>
        <w:keepLines/>
        <w:ind w:firstLine="0"/>
        <w:rPr>
          <w:i/>
          <w:lang w:bidi="ru-RU"/>
        </w:rPr>
      </w:pPr>
      <w:r w:rsidRPr="00327931">
        <w:rPr>
          <w:i/>
          <w:lang w:bidi="ru-RU"/>
        </w:rPr>
        <w:t>или</w:t>
      </w:r>
    </w:p>
    <w:p w14:paraId="5925ADB1" w14:textId="774C5560" w:rsidR="00327931" w:rsidRPr="006E1986" w:rsidRDefault="00327931" w:rsidP="002C5006">
      <w:pPr>
        <w:pStyle w:val="affa"/>
        <w:keepNext/>
        <w:keepLines/>
        <w:ind w:firstLine="0"/>
        <w:rPr>
          <w:lang w:bidi="ru-RU"/>
        </w:rPr>
      </w:pPr>
      <w:r w:rsidRPr="00327931">
        <w:rPr>
          <w:lang w:bidi="ru-RU"/>
        </w:rPr>
        <w:t>Физическое</w:t>
      </w:r>
      <w:r w:rsidRPr="006E1986">
        <w:rPr>
          <w:lang w:bidi="ru-RU"/>
        </w:rPr>
        <w:t xml:space="preserve"> </w:t>
      </w:r>
      <w:r w:rsidRPr="00327931">
        <w:rPr>
          <w:lang w:bidi="ru-RU"/>
        </w:rPr>
        <w:t>лицо</w:t>
      </w:r>
      <w:r w:rsidRPr="006E1986">
        <w:rPr>
          <w:lang w:bidi="ru-RU"/>
        </w:rPr>
        <w:t xml:space="preserve"> (</w:t>
      </w:r>
      <w:r w:rsidRPr="00327931">
        <w:rPr>
          <w:lang w:bidi="ru-RU"/>
        </w:rPr>
        <w:t>Ф</w:t>
      </w:r>
      <w:r w:rsidRPr="006E1986">
        <w:rPr>
          <w:lang w:bidi="ru-RU"/>
        </w:rPr>
        <w:t>.</w:t>
      </w:r>
      <w:r w:rsidRPr="00327931">
        <w:rPr>
          <w:lang w:bidi="ru-RU"/>
        </w:rPr>
        <w:t>И</w:t>
      </w:r>
      <w:r w:rsidRPr="006E1986">
        <w:rPr>
          <w:lang w:bidi="ru-RU"/>
        </w:rPr>
        <w:t>.</w:t>
      </w:r>
      <w:r w:rsidRPr="00327931">
        <w:rPr>
          <w:lang w:bidi="ru-RU"/>
        </w:rPr>
        <w:t>О</w:t>
      </w:r>
      <w:r w:rsidRPr="006E1986">
        <w:rPr>
          <w:lang w:bidi="ru-RU"/>
        </w:rPr>
        <w:t xml:space="preserve">.): </w:t>
      </w:r>
      <w:r w:rsidR="00F655AF" w:rsidRPr="006E1986">
        <w:rPr>
          <w:u w:val="single"/>
          <w:lang w:bidi="ru-RU"/>
        </w:rPr>
        <w:t>{{</w:t>
      </w:r>
      <w:r w:rsidR="00F655AF" w:rsidRPr="002E4769">
        <w:rPr>
          <w:u w:val="single"/>
          <w:lang w:val="en-US" w:bidi="ru-RU"/>
        </w:rPr>
        <w:t>person</w:t>
      </w:r>
      <w:r w:rsidR="00F655AF" w:rsidRPr="006E1986">
        <w:rPr>
          <w:u w:val="single"/>
          <w:lang w:bidi="ru-RU"/>
        </w:rPr>
        <w:t>_</w:t>
      </w:r>
      <w:r w:rsidR="00F655AF" w:rsidRPr="002E4769">
        <w:rPr>
          <w:u w:val="single"/>
          <w:lang w:val="en-US" w:bidi="ru-RU"/>
        </w:rPr>
        <w:t>owner</w:t>
      </w:r>
      <w:r w:rsidR="00F655AF" w:rsidRPr="006E1986">
        <w:rPr>
          <w:u w:val="single"/>
          <w:lang w:bidi="ru-RU"/>
        </w:rPr>
        <w:t>_</w:t>
      </w:r>
      <w:r w:rsidR="00F655AF" w:rsidRPr="002E4769">
        <w:rPr>
          <w:u w:val="single"/>
          <w:lang w:val="en-US" w:bidi="ru-RU"/>
        </w:rPr>
        <w:t>name</w:t>
      </w:r>
      <w:r w:rsidR="00F655AF" w:rsidRPr="006E1986">
        <w:rPr>
          <w:u w:val="single"/>
          <w:lang w:bidi="ru-RU"/>
        </w:rPr>
        <w:t>}}</w:t>
      </w:r>
      <w:r w:rsidRPr="006E1986">
        <w:rPr>
          <w:lang w:bidi="ru-RU"/>
        </w:rPr>
        <w:t>,</w:t>
      </w:r>
    </w:p>
    <w:p w14:paraId="158557A3" w14:textId="2DD4A6CE" w:rsidR="00327931" w:rsidRPr="00327931" w:rsidRDefault="00F655AF" w:rsidP="002C5006">
      <w:pPr>
        <w:pStyle w:val="affa"/>
        <w:keepNext/>
        <w:keepLines/>
        <w:ind w:firstLine="0"/>
        <w:rPr>
          <w:lang w:bidi="ru-RU"/>
        </w:rPr>
      </w:pPr>
      <w:r>
        <w:rPr>
          <w:lang w:bidi="ru-RU"/>
        </w:rPr>
        <w:t xml:space="preserve">паспорт РФ серии </w:t>
      </w:r>
      <w:r w:rsidR="00327931" w:rsidRPr="00327931">
        <w:rPr>
          <w:lang w:bidi="ru-RU"/>
        </w:rPr>
        <w:t>_______ номер ________, выдан</w:t>
      </w:r>
      <w:r w:rsidR="006E1986">
        <w:rPr>
          <w:lang w:bidi="ru-RU"/>
        </w:rPr>
        <w:t xml:space="preserve"> </w:t>
      </w:r>
      <w:r w:rsidR="00327931" w:rsidRPr="00327931">
        <w:rPr>
          <w:lang w:bidi="ru-RU"/>
        </w:rPr>
        <w:t>_____________</w:t>
      </w:r>
      <w:r w:rsidR="002C5006">
        <w:rPr>
          <w:lang w:bidi="ru-RU"/>
        </w:rPr>
        <w:t>____________</w:t>
      </w:r>
      <w:r w:rsidR="00327931" w:rsidRPr="00327931">
        <w:rPr>
          <w:lang w:bidi="ru-RU"/>
        </w:rPr>
        <w:t>__________ «____»______________   _____ года, зарегистрированный (</w:t>
      </w:r>
      <w:proofErr w:type="spellStart"/>
      <w:r w:rsidR="00327931" w:rsidRPr="00327931">
        <w:rPr>
          <w:lang w:bidi="ru-RU"/>
        </w:rPr>
        <w:t>ая</w:t>
      </w:r>
      <w:proofErr w:type="spellEnd"/>
      <w:r w:rsidR="00327931" w:rsidRPr="00327931">
        <w:rPr>
          <w:lang w:bidi="ru-RU"/>
        </w:rPr>
        <w:t>) по адресу: ________________________</w:t>
      </w:r>
      <w:r w:rsidR="002C5006">
        <w:rPr>
          <w:lang w:bidi="ru-RU"/>
        </w:rPr>
        <w:t>___________</w:t>
      </w:r>
      <w:r w:rsidR="00327931" w:rsidRPr="00327931">
        <w:rPr>
          <w:lang w:bidi="ru-RU"/>
        </w:rPr>
        <w:t>____________________________________________,</w:t>
      </w:r>
    </w:p>
    <w:p w14:paraId="377FD71D" w14:textId="09F7EE07" w:rsidR="00327931" w:rsidRPr="00327931" w:rsidRDefault="00C22D42" w:rsidP="002C5006">
      <w:pPr>
        <w:pStyle w:val="affa"/>
        <w:keepNext/>
        <w:keepLines/>
        <w:ind w:firstLine="0"/>
        <w:rPr>
          <w:lang w:bidi="ru-RU"/>
        </w:rPr>
      </w:pPr>
      <w:r>
        <w:rPr>
          <w:lang w:bidi="ru-RU"/>
        </w:rPr>
        <w:t>контактные данные:</w:t>
      </w:r>
      <w:r w:rsidR="006E1986">
        <w:rPr>
          <w:lang w:bidi="ru-RU"/>
        </w:rPr>
        <w:t xml:space="preserve"> </w:t>
      </w:r>
      <w:r>
        <w:rPr>
          <w:lang w:bidi="ru-RU"/>
        </w:rPr>
        <w:t>_</w:t>
      </w:r>
      <w:r w:rsidR="00327931" w:rsidRPr="00327931">
        <w:rPr>
          <w:lang w:bidi="ru-RU"/>
        </w:rPr>
        <w:t>__</w:t>
      </w:r>
      <w:r w:rsidR="002C5006">
        <w:rPr>
          <w:lang w:bidi="ru-RU"/>
        </w:rPr>
        <w:t>____________</w:t>
      </w:r>
      <w:r w:rsidR="00327931" w:rsidRPr="00327931">
        <w:rPr>
          <w:lang w:bidi="ru-RU"/>
        </w:rPr>
        <w:t>___________________________________________.</w:t>
      </w:r>
    </w:p>
    <w:p w14:paraId="3E6C57A4" w14:textId="77777777" w:rsidR="00327931" w:rsidRPr="00333E2C" w:rsidRDefault="00327931" w:rsidP="00327931">
      <w:pPr>
        <w:pStyle w:val="affa"/>
        <w:keepNext/>
        <w:keepLines/>
        <w:rPr>
          <w:b/>
          <w:sz w:val="12"/>
          <w:lang w:bidi="ru-RU"/>
        </w:rPr>
      </w:pPr>
    </w:p>
    <w:p w14:paraId="5D6AFBD4" w14:textId="77777777" w:rsidR="00327931" w:rsidRPr="00327931" w:rsidRDefault="00327931" w:rsidP="002C5006">
      <w:pPr>
        <w:pStyle w:val="affa"/>
        <w:keepNext/>
        <w:keepLines/>
        <w:ind w:firstLine="0"/>
        <w:rPr>
          <w:b/>
          <w:lang w:bidi="ru-RU"/>
        </w:rPr>
      </w:pPr>
      <w:r w:rsidRPr="00327931">
        <w:rPr>
          <w:b/>
          <w:lang w:bidi="ru-RU"/>
        </w:rPr>
        <w:t>Движение животного</w:t>
      </w:r>
    </w:p>
    <w:p w14:paraId="6C4BD844" w14:textId="0024C38B" w:rsidR="00327931" w:rsidRPr="00B070C5" w:rsidRDefault="00327931" w:rsidP="002C5006">
      <w:pPr>
        <w:pStyle w:val="affa"/>
        <w:keepNext/>
        <w:keepLines/>
        <w:ind w:firstLine="0"/>
        <w:rPr>
          <w:lang w:val="en-US" w:bidi="ru-RU"/>
        </w:rPr>
      </w:pPr>
      <w:r w:rsidRPr="00327931">
        <w:rPr>
          <w:lang w:bidi="ru-RU"/>
        </w:rPr>
        <w:t>Дата</w:t>
      </w:r>
      <w:r w:rsidRPr="00B070C5">
        <w:rPr>
          <w:lang w:val="en-US" w:bidi="ru-RU"/>
        </w:rPr>
        <w:t xml:space="preserve"> </w:t>
      </w:r>
      <w:r w:rsidRPr="00327931">
        <w:rPr>
          <w:lang w:bidi="ru-RU"/>
        </w:rPr>
        <w:t>поступления</w:t>
      </w:r>
      <w:r w:rsidRPr="00B070C5">
        <w:rPr>
          <w:lang w:val="en-US" w:bidi="ru-RU"/>
        </w:rPr>
        <w:t xml:space="preserve"> </w:t>
      </w:r>
      <w:r w:rsidRPr="00327931">
        <w:rPr>
          <w:lang w:bidi="ru-RU"/>
        </w:rPr>
        <w:t>в</w:t>
      </w:r>
      <w:r w:rsidRPr="00B070C5">
        <w:rPr>
          <w:lang w:val="en-US" w:bidi="ru-RU"/>
        </w:rPr>
        <w:t xml:space="preserve"> </w:t>
      </w:r>
      <w:r w:rsidRPr="00327931">
        <w:rPr>
          <w:lang w:bidi="ru-RU"/>
        </w:rPr>
        <w:t>приют</w:t>
      </w:r>
      <w:r w:rsidRPr="00B070C5">
        <w:rPr>
          <w:lang w:val="en-US" w:bidi="ru-RU"/>
        </w:rPr>
        <w:t xml:space="preserve">: </w:t>
      </w:r>
      <w:r w:rsidR="00F655AF" w:rsidRPr="00B070C5">
        <w:rPr>
          <w:u w:val="single"/>
          <w:lang w:val="en-US" w:bidi="ru-RU"/>
        </w:rPr>
        <w:t>{{</w:t>
      </w:r>
      <w:r w:rsidR="00B070C5" w:rsidRPr="00B070C5">
        <w:rPr>
          <w:u w:val="single"/>
          <w:lang w:val="en-US" w:bidi="ru-RU"/>
        </w:rPr>
        <w:t xml:space="preserve"> </w:t>
      </w:r>
      <w:proofErr w:type="spellStart"/>
      <w:r w:rsidR="005A2FE6" w:rsidRPr="00B070C5">
        <w:rPr>
          <w:u w:val="single"/>
          <w:lang w:val="en-US" w:bidi="ru-RU"/>
        </w:rPr>
        <w:t>entrance_act_date</w:t>
      </w:r>
      <w:proofErr w:type="spellEnd"/>
      <w:r w:rsidR="00B070C5" w:rsidRPr="00B070C5">
        <w:rPr>
          <w:u w:val="single"/>
          <w:lang w:val="en-US" w:bidi="ru-RU"/>
        </w:rPr>
        <w:t xml:space="preserve"> </w:t>
      </w:r>
      <w:r w:rsidR="00F655AF" w:rsidRPr="00B070C5">
        <w:rPr>
          <w:u w:val="single"/>
          <w:lang w:val="en-US" w:bidi="ru-RU"/>
        </w:rPr>
        <w:t>}}</w:t>
      </w:r>
      <w:r w:rsidRPr="00B070C5">
        <w:rPr>
          <w:lang w:val="en-US" w:bidi="ru-RU"/>
        </w:rPr>
        <w:t xml:space="preserve">, </w:t>
      </w:r>
      <w:r w:rsidRPr="00327931">
        <w:rPr>
          <w:lang w:bidi="ru-RU"/>
        </w:rPr>
        <w:t>Акт</w:t>
      </w:r>
      <w:r w:rsidRPr="00B070C5">
        <w:rPr>
          <w:lang w:val="en-US" w:bidi="ru-RU"/>
        </w:rPr>
        <w:t xml:space="preserve"> № </w:t>
      </w:r>
      <w:r w:rsidR="0099276D" w:rsidRPr="00B070C5">
        <w:rPr>
          <w:u w:val="single"/>
          <w:lang w:val="en-US" w:bidi="ru-RU"/>
        </w:rPr>
        <w:t>{{</w:t>
      </w:r>
      <w:r w:rsidR="00B070C5" w:rsidRPr="00B070C5">
        <w:rPr>
          <w:u w:val="single"/>
          <w:lang w:val="en-US" w:bidi="ru-RU"/>
        </w:rPr>
        <w:t xml:space="preserve"> </w:t>
      </w:r>
      <w:proofErr w:type="spellStart"/>
      <w:r w:rsidR="0099276D" w:rsidRPr="00B070C5">
        <w:rPr>
          <w:u w:val="single"/>
          <w:lang w:val="en-US" w:bidi="ru-RU"/>
        </w:rPr>
        <w:t>entrance_act</w:t>
      </w:r>
      <w:proofErr w:type="spellEnd"/>
      <w:r w:rsidR="00B070C5" w:rsidRPr="00B070C5">
        <w:rPr>
          <w:u w:val="single"/>
          <w:lang w:val="en-US" w:bidi="ru-RU"/>
        </w:rPr>
        <w:t xml:space="preserve"> </w:t>
      </w:r>
      <w:r w:rsidR="0099276D" w:rsidRPr="00B070C5">
        <w:rPr>
          <w:u w:val="single"/>
          <w:lang w:val="en-US" w:bidi="ru-RU"/>
        </w:rPr>
        <w:t>}}</w:t>
      </w:r>
      <w:r w:rsidRPr="00B070C5">
        <w:rPr>
          <w:lang w:val="en-US" w:bidi="ru-RU"/>
        </w:rPr>
        <w:t>.</w:t>
      </w:r>
    </w:p>
    <w:p w14:paraId="34B4AA41" w14:textId="46B213A8" w:rsidR="00327931" w:rsidRPr="00B070C5" w:rsidRDefault="00327931" w:rsidP="002C5006">
      <w:pPr>
        <w:pStyle w:val="affa"/>
        <w:keepNext/>
        <w:keepLines/>
        <w:ind w:firstLine="0"/>
        <w:rPr>
          <w:lang w:val="en-US" w:bidi="ru-RU"/>
        </w:rPr>
      </w:pPr>
      <w:r w:rsidRPr="00327931">
        <w:rPr>
          <w:lang w:bidi="ru-RU"/>
        </w:rPr>
        <w:t>Дата</w:t>
      </w:r>
      <w:r w:rsidRPr="00B070C5">
        <w:rPr>
          <w:lang w:val="en-US" w:bidi="ru-RU"/>
        </w:rPr>
        <w:t xml:space="preserve"> </w:t>
      </w:r>
      <w:r w:rsidRPr="00327931">
        <w:rPr>
          <w:lang w:bidi="ru-RU"/>
        </w:rPr>
        <w:t>выбытия</w:t>
      </w:r>
      <w:r w:rsidRPr="00B070C5">
        <w:rPr>
          <w:lang w:val="en-US" w:bidi="ru-RU"/>
        </w:rPr>
        <w:t xml:space="preserve"> </w:t>
      </w:r>
      <w:r w:rsidRPr="00327931">
        <w:rPr>
          <w:lang w:bidi="ru-RU"/>
        </w:rPr>
        <w:t>из</w:t>
      </w:r>
      <w:r w:rsidRPr="00B070C5">
        <w:rPr>
          <w:lang w:val="en-US" w:bidi="ru-RU"/>
        </w:rPr>
        <w:t xml:space="preserve"> </w:t>
      </w:r>
      <w:r w:rsidRPr="00327931">
        <w:rPr>
          <w:lang w:bidi="ru-RU"/>
        </w:rPr>
        <w:t>приюта</w:t>
      </w:r>
      <w:r w:rsidRPr="00B070C5">
        <w:rPr>
          <w:lang w:val="en-US" w:bidi="ru-RU"/>
        </w:rPr>
        <w:t xml:space="preserve">: </w:t>
      </w:r>
      <w:r w:rsidR="00F655AF" w:rsidRPr="00B070C5">
        <w:rPr>
          <w:u w:val="single"/>
          <w:lang w:val="en-US" w:bidi="ru-RU"/>
        </w:rPr>
        <w:t>{{</w:t>
      </w:r>
      <w:r w:rsidR="00B070C5" w:rsidRPr="00B070C5">
        <w:rPr>
          <w:u w:val="single"/>
          <w:lang w:val="en-US" w:bidi="ru-RU"/>
        </w:rPr>
        <w:t xml:space="preserve"> </w:t>
      </w:r>
      <w:proofErr w:type="spellStart"/>
      <w:r w:rsidR="005A2FE6" w:rsidRPr="00B070C5">
        <w:rPr>
          <w:u w:val="single"/>
          <w:lang w:val="en-US" w:bidi="ru-RU"/>
        </w:rPr>
        <w:t>leaving_act_date</w:t>
      </w:r>
      <w:proofErr w:type="spellEnd"/>
      <w:r w:rsidR="00B070C5" w:rsidRPr="00B070C5">
        <w:rPr>
          <w:u w:val="single"/>
          <w:lang w:val="en-US" w:bidi="ru-RU"/>
        </w:rPr>
        <w:t xml:space="preserve"> </w:t>
      </w:r>
      <w:r w:rsidR="00F655AF" w:rsidRPr="00B070C5">
        <w:rPr>
          <w:u w:val="single"/>
          <w:lang w:val="en-US" w:bidi="ru-RU"/>
        </w:rPr>
        <w:t>}}</w:t>
      </w:r>
      <w:r w:rsidR="005A2FE6" w:rsidRPr="00B070C5">
        <w:rPr>
          <w:lang w:val="en-US" w:bidi="ru-RU"/>
        </w:rPr>
        <w:t>»</w:t>
      </w:r>
      <w:r w:rsidRPr="00B070C5">
        <w:rPr>
          <w:lang w:val="en-US" w:bidi="ru-RU"/>
        </w:rPr>
        <w:t xml:space="preserve">, </w:t>
      </w:r>
      <w:r w:rsidRPr="00327931">
        <w:rPr>
          <w:lang w:bidi="ru-RU"/>
        </w:rPr>
        <w:t>Акт</w:t>
      </w:r>
      <w:r w:rsidRPr="00B070C5">
        <w:rPr>
          <w:lang w:val="en-US" w:bidi="ru-RU"/>
        </w:rPr>
        <w:t xml:space="preserve"> № </w:t>
      </w:r>
      <w:r w:rsidR="0099276D" w:rsidRPr="00B070C5">
        <w:rPr>
          <w:u w:val="single"/>
          <w:lang w:val="en-US" w:bidi="ru-RU"/>
        </w:rPr>
        <w:t>{{</w:t>
      </w:r>
      <w:r w:rsidR="00B070C5" w:rsidRPr="00B070C5">
        <w:rPr>
          <w:u w:val="single"/>
          <w:lang w:val="en-US" w:bidi="ru-RU"/>
        </w:rPr>
        <w:t xml:space="preserve"> </w:t>
      </w:r>
      <w:proofErr w:type="spellStart"/>
      <w:r w:rsidR="0099276D" w:rsidRPr="00B070C5">
        <w:rPr>
          <w:u w:val="single"/>
          <w:lang w:val="en-US" w:bidi="ru-RU"/>
        </w:rPr>
        <w:t>leaving_act</w:t>
      </w:r>
      <w:proofErr w:type="spellEnd"/>
      <w:r w:rsidR="00B070C5" w:rsidRPr="00B070C5">
        <w:rPr>
          <w:u w:val="single"/>
          <w:lang w:val="en-US" w:bidi="ru-RU"/>
        </w:rPr>
        <w:t xml:space="preserve"> </w:t>
      </w:r>
      <w:r w:rsidR="0099276D" w:rsidRPr="00B070C5">
        <w:rPr>
          <w:u w:val="single"/>
          <w:lang w:val="en-US" w:bidi="ru-RU"/>
        </w:rPr>
        <w:t>}}</w:t>
      </w:r>
      <w:r w:rsidRPr="00B070C5">
        <w:rPr>
          <w:lang w:val="en-US" w:bidi="ru-RU"/>
        </w:rPr>
        <w:t>.</w:t>
      </w:r>
    </w:p>
    <w:p w14:paraId="11F45BB4" w14:textId="464F77F0" w:rsidR="00327931" w:rsidRPr="00327931" w:rsidRDefault="00327931" w:rsidP="002C5006">
      <w:pPr>
        <w:pStyle w:val="affa"/>
        <w:keepNext/>
        <w:keepLines/>
        <w:ind w:firstLine="0"/>
        <w:rPr>
          <w:lang w:bidi="ru-RU"/>
        </w:rPr>
      </w:pPr>
      <w:r w:rsidRPr="00327931">
        <w:rPr>
          <w:lang w:bidi="ru-RU"/>
        </w:rPr>
        <w:t>Причина выбытия из приюта:</w:t>
      </w:r>
      <w:r w:rsidR="003A716D" w:rsidRPr="003A716D">
        <w:rPr>
          <w:lang w:bidi="ru-RU"/>
        </w:rPr>
        <w:t xml:space="preserve"> </w:t>
      </w:r>
      <w:r w:rsidR="00F655AF" w:rsidRPr="00C22D42">
        <w:rPr>
          <w:u w:val="single"/>
          <w:lang w:bidi="ru-RU"/>
        </w:rPr>
        <w:t>{{</w:t>
      </w:r>
      <w:r w:rsidR="00B070C5">
        <w:rPr>
          <w:u w:val="single"/>
          <w:lang w:bidi="ru-RU"/>
        </w:rPr>
        <w:t xml:space="preserve"> </w:t>
      </w:r>
      <w:proofErr w:type="spellStart"/>
      <w:r w:rsidR="00F655AF" w:rsidRPr="00C22D42">
        <w:rPr>
          <w:u w:val="single"/>
          <w:lang w:bidi="ru-RU"/>
        </w:rPr>
        <w:t>leaving_act_reason</w:t>
      </w:r>
      <w:proofErr w:type="spellEnd"/>
      <w:r w:rsidR="00B070C5">
        <w:rPr>
          <w:u w:val="single"/>
          <w:lang w:bidi="ru-RU"/>
        </w:rPr>
        <w:t xml:space="preserve"> </w:t>
      </w:r>
      <w:r w:rsidR="00F655AF" w:rsidRPr="00C22D42">
        <w:rPr>
          <w:u w:val="single"/>
          <w:lang w:bidi="ru-RU"/>
        </w:rPr>
        <w:t>}}</w:t>
      </w:r>
      <w:r w:rsidRPr="00327931">
        <w:rPr>
          <w:lang w:bidi="ru-RU"/>
        </w:rPr>
        <w:t>.</w:t>
      </w:r>
    </w:p>
    <w:p w14:paraId="7636F746" w14:textId="77777777" w:rsidR="002C5006" w:rsidRPr="00333E2C" w:rsidRDefault="002C5006" w:rsidP="002C5006">
      <w:pPr>
        <w:pStyle w:val="affa"/>
        <w:keepNext/>
        <w:keepLines/>
        <w:ind w:firstLine="0"/>
        <w:rPr>
          <w:b/>
          <w:sz w:val="12"/>
          <w:lang w:bidi="ru-RU"/>
        </w:rPr>
      </w:pPr>
    </w:p>
    <w:p w14:paraId="666EC4EE" w14:textId="77777777" w:rsidR="00327931" w:rsidRPr="00327931" w:rsidRDefault="00327931" w:rsidP="002C5006">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592"/>
        <w:gridCol w:w="1674"/>
        <w:gridCol w:w="2327"/>
        <w:gridCol w:w="1900"/>
        <w:gridCol w:w="2389"/>
      </w:tblGrid>
      <w:tr w:rsidR="00327931" w:rsidRPr="00327931" w14:paraId="6467D44F" w14:textId="77777777" w:rsidTr="008A1BBC">
        <w:tc>
          <w:tcPr>
            <w:tcW w:w="1223" w:type="dxa"/>
            <w:vAlign w:val="center"/>
          </w:tcPr>
          <w:p w14:paraId="4285D5AC" w14:textId="77777777" w:rsidR="00327931" w:rsidRPr="00327931" w:rsidRDefault="00327931" w:rsidP="006607BF">
            <w:pPr>
              <w:pStyle w:val="affa"/>
              <w:keepNext/>
              <w:keepLines/>
              <w:ind w:firstLine="0"/>
              <w:jc w:val="center"/>
              <w:rPr>
                <w:lang w:bidi="ru-RU"/>
              </w:rPr>
            </w:pPr>
            <w:r w:rsidRPr="00327931">
              <w:rPr>
                <w:lang w:bidi="ru-RU"/>
              </w:rPr>
              <w:t>№</w:t>
            </w:r>
          </w:p>
          <w:p w14:paraId="236300F3" w14:textId="77777777" w:rsidR="00327931" w:rsidRPr="00327931" w:rsidRDefault="00327931" w:rsidP="006607BF">
            <w:pPr>
              <w:pStyle w:val="affa"/>
              <w:keepNext/>
              <w:keepLines/>
              <w:ind w:firstLine="0"/>
              <w:jc w:val="center"/>
              <w:rPr>
                <w:lang w:bidi="ru-RU"/>
              </w:rPr>
            </w:pPr>
            <w:r w:rsidRPr="00327931">
              <w:rPr>
                <w:lang w:bidi="ru-RU"/>
              </w:rPr>
              <w:t>п/п</w:t>
            </w:r>
          </w:p>
        </w:tc>
        <w:tc>
          <w:tcPr>
            <w:tcW w:w="1764" w:type="dxa"/>
            <w:vAlign w:val="center"/>
          </w:tcPr>
          <w:p w14:paraId="28283F79"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33" w:type="dxa"/>
            <w:vAlign w:val="center"/>
          </w:tcPr>
          <w:p w14:paraId="2B17CC97" w14:textId="77777777" w:rsidR="00327931" w:rsidRPr="00327931" w:rsidRDefault="00327931" w:rsidP="006607BF">
            <w:pPr>
              <w:pStyle w:val="affa"/>
              <w:keepNext/>
              <w:keepLines/>
              <w:ind w:firstLine="0"/>
              <w:jc w:val="center"/>
              <w:rPr>
                <w:lang w:bidi="ru-RU"/>
              </w:rPr>
            </w:pPr>
            <w:r w:rsidRPr="00327931">
              <w:rPr>
                <w:lang w:bidi="ru-RU"/>
              </w:rPr>
              <w:t>Препарат</w:t>
            </w:r>
          </w:p>
        </w:tc>
        <w:tc>
          <w:tcPr>
            <w:tcW w:w="2011" w:type="dxa"/>
            <w:vAlign w:val="center"/>
          </w:tcPr>
          <w:p w14:paraId="4B108935" w14:textId="77777777" w:rsidR="00327931" w:rsidRPr="00327931" w:rsidRDefault="00327931" w:rsidP="006607BF">
            <w:pPr>
              <w:pStyle w:val="affa"/>
              <w:keepNext/>
              <w:keepLines/>
              <w:ind w:firstLine="0"/>
              <w:jc w:val="center"/>
              <w:rPr>
                <w:lang w:bidi="ru-RU"/>
              </w:rPr>
            </w:pPr>
            <w:r w:rsidRPr="00327931">
              <w:rPr>
                <w:lang w:bidi="ru-RU"/>
              </w:rPr>
              <w:t>Доза</w:t>
            </w:r>
          </w:p>
        </w:tc>
        <w:tc>
          <w:tcPr>
            <w:tcW w:w="2451" w:type="dxa"/>
            <w:vAlign w:val="center"/>
          </w:tcPr>
          <w:p w14:paraId="546C939D"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051443" w:rsidRPr="00B80A0C" w14:paraId="22801631" w14:textId="77777777" w:rsidTr="006C794D">
        <w:tc>
          <w:tcPr>
            <w:tcW w:w="9882" w:type="dxa"/>
            <w:gridSpan w:val="5"/>
            <w:vAlign w:val="center"/>
          </w:tcPr>
          <w:p w14:paraId="733A66A1" w14:textId="5EF3E20D" w:rsidR="00051443" w:rsidRPr="00B80A0C" w:rsidRDefault="00051443" w:rsidP="006607BF">
            <w:pPr>
              <w:pStyle w:val="affa"/>
              <w:keepNext/>
              <w:keepLines/>
              <w:ind w:firstLine="0"/>
              <w:jc w:val="center"/>
              <w:rPr>
                <w:lang w:val="en-US" w:bidi="ru-RU"/>
              </w:rPr>
            </w:pPr>
            <w:r>
              <w:rPr>
                <w:b/>
                <w:bCs/>
                <w:lang w:val="en-US"/>
              </w:rPr>
              <w:t xml:space="preserve">{%tr for item in </w:t>
            </w:r>
            <w:proofErr w:type="spellStart"/>
            <w:r w:rsidRPr="008C2F33">
              <w:rPr>
                <w:b/>
                <w:bCs/>
                <w:lang w:val="en-US"/>
              </w:rPr>
              <w:t>tbl_parasites</w:t>
            </w:r>
            <w:proofErr w:type="spellEnd"/>
            <w:r>
              <w:rPr>
                <w:b/>
                <w:bCs/>
                <w:lang w:val="en-US"/>
              </w:rPr>
              <w:t>%}</w:t>
            </w:r>
          </w:p>
        </w:tc>
      </w:tr>
      <w:tr w:rsidR="00B80A0C" w:rsidRPr="00B80A0C" w14:paraId="25AAB41C" w14:textId="77777777" w:rsidTr="00346BF9">
        <w:tc>
          <w:tcPr>
            <w:tcW w:w="1223" w:type="dxa"/>
            <w:vAlign w:val="center"/>
          </w:tcPr>
          <w:p w14:paraId="35015EEA" w14:textId="19E37CB3" w:rsidR="00B80A0C" w:rsidRPr="00B80A0C" w:rsidRDefault="00B80A0C" w:rsidP="006607BF">
            <w:pPr>
              <w:pStyle w:val="affa"/>
              <w:keepNext/>
              <w:keepLines/>
              <w:ind w:firstLine="0"/>
              <w:jc w:val="center"/>
              <w:rPr>
                <w:lang w:val="en-US" w:bidi="ru-RU"/>
              </w:rPr>
            </w:pPr>
            <w:r>
              <w:rPr>
                <w:lang w:val="en-US" w:bidi="ru-RU"/>
              </w:rPr>
              <w:t>{{</w:t>
            </w:r>
            <w:proofErr w:type="spellStart"/>
            <w:r w:rsidR="000163BF">
              <w:rPr>
                <w:lang w:val="en-US" w:bidi="ru-RU"/>
              </w:rPr>
              <w:t>item.</w:t>
            </w:r>
            <w:r w:rsidR="00162A57">
              <w:rPr>
                <w:lang w:val="en-US" w:bidi="ru-RU"/>
              </w:rPr>
              <w:t>num</w:t>
            </w:r>
            <w:proofErr w:type="spellEnd"/>
            <w:r>
              <w:rPr>
                <w:lang w:val="en-US" w:bidi="ru-RU"/>
              </w:rPr>
              <w:t>}}</w:t>
            </w:r>
          </w:p>
        </w:tc>
        <w:tc>
          <w:tcPr>
            <w:tcW w:w="8659" w:type="dxa"/>
            <w:gridSpan w:val="4"/>
            <w:vAlign w:val="center"/>
          </w:tcPr>
          <w:p w14:paraId="581E8394" w14:textId="371C0D20" w:rsidR="00B80A0C" w:rsidRPr="00B80A0C" w:rsidRDefault="00B80A0C" w:rsidP="006607BF">
            <w:pPr>
              <w:pStyle w:val="affa"/>
              <w:keepNext/>
              <w:keepLines/>
              <w:ind w:firstLine="0"/>
              <w:jc w:val="center"/>
              <w:rPr>
                <w:lang w:val="en-US" w:bidi="ru-RU"/>
              </w:rPr>
            </w:pPr>
            <w:r w:rsidRPr="00477B9A">
              <w:rPr>
                <w:lang w:bidi="ru-RU"/>
              </w:rPr>
              <w:t>{{</w:t>
            </w:r>
            <w:r>
              <w:rPr>
                <w:lang w:bidi="ru-RU"/>
              </w:rPr>
              <w:t xml:space="preserve"> </w:t>
            </w:r>
            <w:proofErr w:type="spellStart"/>
            <w:r w:rsidR="008B670B">
              <w:rPr>
                <w:lang w:val="en-US" w:bidi="ru-RU"/>
              </w:rPr>
              <w:t>item.</w:t>
            </w:r>
            <w:r w:rsidR="008B670B" w:rsidRPr="008B670B">
              <w:rPr>
                <w:lang w:val="en-US" w:bidi="ru-RU"/>
              </w:rPr>
              <w:t>parasites</w:t>
            </w:r>
            <w:proofErr w:type="spellEnd"/>
            <w:r>
              <w:rPr>
                <w:lang w:bidi="ru-RU"/>
              </w:rPr>
              <w:t xml:space="preserve"> </w:t>
            </w:r>
            <w:r w:rsidRPr="00477B9A">
              <w:rPr>
                <w:lang w:bidi="ru-RU"/>
              </w:rPr>
              <w:t>}}</w:t>
            </w:r>
          </w:p>
        </w:tc>
      </w:tr>
      <w:tr w:rsidR="00051443" w:rsidRPr="00B80A0C" w14:paraId="008EB562" w14:textId="77777777" w:rsidTr="00834272">
        <w:tc>
          <w:tcPr>
            <w:tcW w:w="9882" w:type="dxa"/>
            <w:gridSpan w:val="5"/>
            <w:vAlign w:val="center"/>
          </w:tcPr>
          <w:p w14:paraId="70762C4F" w14:textId="7DD12C9E" w:rsidR="00051443" w:rsidRPr="00477B9A" w:rsidRDefault="00051443" w:rsidP="006607BF">
            <w:pPr>
              <w:pStyle w:val="affa"/>
              <w:keepNext/>
              <w:keepLines/>
              <w:ind w:firstLine="0"/>
              <w:jc w:val="center"/>
              <w:rPr>
                <w:lang w:bidi="ru-RU"/>
              </w:rPr>
            </w:pPr>
            <w:r>
              <w:rPr>
                <w:b/>
                <w:bCs/>
                <w:lang w:val="en-US"/>
              </w:rPr>
              <w:t xml:space="preserve">{%tr </w:t>
            </w:r>
            <w:proofErr w:type="spellStart"/>
            <w:r>
              <w:rPr>
                <w:b/>
                <w:bCs/>
                <w:lang w:val="en-US"/>
              </w:rPr>
              <w:t>endfor</w:t>
            </w:r>
            <w:proofErr w:type="spellEnd"/>
            <w:r>
              <w:rPr>
                <w:b/>
                <w:bCs/>
                <w:lang w:val="en-US"/>
              </w:rPr>
              <w:t xml:space="preserve"> %}</w:t>
            </w:r>
          </w:p>
        </w:tc>
      </w:tr>
    </w:tbl>
    <w:p w14:paraId="4600B22E" w14:textId="77777777" w:rsidR="00327931" w:rsidRPr="008A1BBC" w:rsidRDefault="00327931" w:rsidP="00327931">
      <w:pPr>
        <w:pStyle w:val="affa"/>
        <w:keepNext/>
        <w:keepLines/>
        <w:rPr>
          <w:b/>
          <w:sz w:val="12"/>
          <w:lang w:val="en-US" w:bidi="ru-RU"/>
        </w:rPr>
      </w:pPr>
    </w:p>
    <w:p w14:paraId="23C07AD6" w14:textId="77777777" w:rsidR="00327931" w:rsidRPr="00327931" w:rsidRDefault="00327931" w:rsidP="006607BF">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1591"/>
        <w:gridCol w:w="1648"/>
        <w:gridCol w:w="2325"/>
        <w:gridCol w:w="1922"/>
        <w:gridCol w:w="2396"/>
      </w:tblGrid>
      <w:tr w:rsidR="00327931" w:rsidRPr="00327931" w14:paraId="0F6D1536" w14:textId="77777777" w:rsidTr="00051443">
        <w:tc>
          <w:tcPr>
            <w:tcW w:w="1104" w:type="dxa"/>
            <w:vAlign w:val="center"/>
          </w:tcPr>
          <w:p w14:paraId="5266A9E7" w14:textId="5F05A59F" w:rsidR="00327931" w:rsidRPr="00327931" w:rsidRDefault="00327931" w:rsidP="006607BF">
            <w:pPr>
              <w:pStyle w:val="affa"/>
              <w:keepNext/>
              <w:keepLines/>
              <w:ind w:firstLine="0"/>
              <w:jc w:val="center"/>
              <w:rPr>
                <w:lang w:bidi="ru-RU"/>
              </w:rPr>
            </w:pPr>
            <w:r w:rsidRPr="00327931">
              <w:rPr>
                <w:lang w:bidi="ru-RU"/>
              </w:rPr>
              <w:t>№</w:t>
            </w:r>
            <w:r w:rsidR="006607BF">
              <w:rPr>
                <w:lang w:bidi="ru-RU"/>
              </w:rPr>
              <w:t xml:space="preserve"> </w:t>
            </w:r>
            <w:r w:rsidRPr="00327931">
              <w:rPr>
                <w:lang w:bidi="ru-RU"/>
              </w:rPr>
              <w:t>п/п</w:t>
            </w:r>
          </w:p>
        </w:tc>
        <w:tc>
          <w:tcPr>
            <w:tcW w:w="1765" w:type="dxa"/>
            <w:vAlign w:val="center"/>
          </w:tcPr>
          <w:p w14:paraId="4790DFD4"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75" w:type="dxa"/>
            <w:vAlign w:val="center"/>
          </w:tcPr>
          <w:p w14:paraId="1BE7AAD9" w14:textId="77777777" w:rsidR="00327931" w:rsidRPr="00327931" w:rsidRDefault="00327931" w:rsidP="006607BF">
            <w:pPr>
              <w:pStyle w:val="affa"/>
              <w:keepNext/>
              <w:keepLines/>
              <w:ind w:firstLine="0"/>
              <w:jc w:val="center"/>
              <w:rPr>
                <w:lang w:bidi="ru-RU"/>
              </w:rPr>
            </w:pPr>
            <w:r w:rsidRPr="00327931">
              <w:rPr>
                <w:lang w:bidi="ru-RU"/>
              </w:rPr>
              <w:t>Вид вакцины</w:t>
            </w:r>
          </w:p>
        </w:tc>
        <w:tc>
          <w:tcPr>
            <w:tcW w:w="2059" w:type="dxa"/>
            <w:vAlign w:val="center"/>
          </w:tcPr>
          <w:p w14:paraId="219210B7" w14:textId="77777777" w:rsidR="00327931" w:rsidRPr="00327931" w:rsidRDefault="00327931" w:rsidP="006607BF">
            <w:pPr>
              <w:pStyle w:val="affa"/>
              <w:keepNext/>
              <w:keepLines/>
              <w:ind w:firstLine="0"/>
              <w:jc w:val="center"/>
              <w:rPr>
                <w:lang w:bidi="ru-RU"/>
              </w:rPr>
            </w:pPr>
            <w:r w:rsidRPr="00327931">
              <w:rPr>
                <w:lang w:bidi="ru-RU"/>
              </w:rPr>
              <w:t>№ серии</w:t>
            </w:r>
          </w:p>
        </w:tc>
        <w:tc>
          <w:tcPr>
            <w:tcW w:w="2479" w:type="dxa"/>
            <w:vAlign w:val="center"/>
          </w:tcPr>
          <w:p w14:paraId="7B97F3B3"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051443" w:rsidRPr="001306E6" w14:paraId="741E7E56" w14:textId="77777777" w:rsidTr="00C06FCD">
        <w:tc>
          <w:tcPr>
            <w:tcW w:w="9882" w:type="dxa"/>
            <w:gridSpan w:val="5"/>
            <w:vAlign w:val="center"/>
          </w:tcPr>
          <w:p w14:paraId="225D65FE" w14:textId="5D8B72AC" w:rsidR="00051443" w:rsidRPr="001306E6" w:rsidRDefault="00051443" w:rsidP="00D44369">
            <w:pPr>
              <w:pStyle w:val="affa"/>
              <w:keepNext/>
              <w:keepLines/>
              <w:ind w:firstLine="0"/>
              <w:jc w:val="center"/>
              <w:rPr>
                <w:lang w:val="en-US" w:bidi="ru-RU"/>
              </w:rPr>
            </w:pPr>
            <w:r>
              <w:rPr>
                <w:b/>
                <w:bCs/>
                <w:lang w:val="en-US"/>
              </w:rPr>
              <w:t xml:space="preserve">{%tr for item in </w:t>
            </w:r>
            <w:proofErr w:type="spellStart"/>
            <w:r w:rsidRPr="008C2F33">
              <w:rPr>
                <w:b/>
                <w:bCs/>
                <w:lang w:val="en-US"/>
              </w:rPr>
              <w:t>tbl_</w:t>
            </w:r>
            <w:r w:rsidRPr="00FB545D">
              <w:rPr>
                <w:b/>
                <w:bCs/>
                <w:lang w:val="en-US"/>
              </w:rPr>
              <w:t>vaccinations</w:t>
            </w:r>
            <w:proofErr w:type="spellEnd"/>
            <w:r w:rsidRPr="00FB545D">
              <w:rPr>
                <w:b/>
                <w:bCs/>
                <w:lang w:val="en-US"/>
              </w:rPr>
              <w:t xml:space="preserve"> </w:t>
            </w:r>
            <w:r>
              <w:rPr>
                <w:b/>
                <w:bCs/>
                <w:lang w:val="en-US"/>
              </w:rPr>
              <w:t>%}</w:t>
            </w:r>
          </w:p>
        </w:tc>
      </w:tr>
      <w:tr w:rsidR="001306E6" w:rsidRPr="001306E6" w14:paraId="5D970549" w14:textId="77777777" w:rsidTr="00051443">
        <w:tc>
          <w:tcPr>
            <w:tcW w:w="1104" w:type="dxa"/>
            <w:vAlign w:val="center"/>
          </w:tcPr>
          <w:p w14:paraId="50E1AADE" w14:textId="21EB509C" w:rsidR="001306E6" w:rsidRPr="001306E6" w:rsidRDefault="001306E6" w:rsidP="00D44369">
            <w:pPr>
              <w:pStyle w:val="affa"/>
              <w:keepNext/>
              <w:keepLines/>
              <w:ind w:firstLine="0"/>
              <w:jc w:val="center"/>
              <w:rPr>
                <w:lang w:val="en-US" w:bidi="ru-RU"/>
              </w:rPr>
            </w:pPr>
            <w:r>
              <w:rPr>
                <w:lang w:val="en-US" w:bidi="ru-RU"/>
              </w:rPr>
              <w:t>{{</w:t>
            </w:r>
            <w:proofErr w:type="spellStart"/>
            <w:r w:rsidR="000163BF">
              <w:rPr>
                <w:lang w:val="en-US" w:bidi="ru-RU"/>
              </w:rPr>
              <w:t>item.</w:t>
            </w:r>
            <w:r>
              <w:rPr>
                <w:lang w:val="en-US" w:bidi="ru-RU"/>
              </w:rPr>
              <w:t>num</w:t>
            </w:r>
            <w:proofErr w:type="spellEnd"/>
            <w:r>
              <w:rPr>
                <w:lang w:val="en-US" w:bidi="ru-RU"/>
              </w:rPr>
              <w:t>}}</w:t>
            </w:r>
          </w:p>
        </w:tc>
        <w:tc>
          <w:tcPr>
            <w:tcW w:w="8778" w:type="dxa"/>
            <w:gridSpan w:val="4"/>
            <w:vAlign w:val="center"/>
          </w:tcPr>
          <w:p w14:paraId="0F8ADEEE" w14:textId="7B88C973" w:rsidR="001306E6" w:rsidRPr="001306E6" w:rsidRDefault="001306E6" w:rsidP="00D44369">
            <w:pPr>
              <w:pStyle w:val="affa"/>
              <w:keepNext/>
              <w:keepLines/>
              <w:ind w:firstLine="0"/>
              <w:jc w:val="center"/>
              <w:rPr>
                <w:lang w:val="en-US" w:bidi="ru-RU"/>
              </w:rPr>
            </w:pPr>
            <w:r w:rsidRPr="00477B9A">
              <w:rPr>
                <w:lang w:bidi="ru-RU"/>
              </w:rPr>
              <w:t>{{</w:t>
            </w:r>
            <w:r>
              <w:rPr>
                <w:lang w:bidi="ru-RU"/>
              </w:rPr>
              <w:t xml:space="preserve"> </w:t>
            </w:r>
            <w:r w:rsidR="00415081">
              <w:rPr>
                <w:lang w:val="en-US" w:bidi="ru-RU"/>
              </w:rPr>
              <w:t>item.</w:t>
            </w:r>
            <w:proofErr w:type="spellStart"/>
            <w:r w:rsidRPr="00F655AF">
              <w:rPr>
                <w:lang w:bidi="ru-RU"/>
              </w:rPr>
              <w:t>vaccinations</w:t>
            </w:r>
            <w:proofErr w:type="spellEnd"/>
            <w:r>
              <w:rPr>
                <w:lang w:bidi="ru-RU"/>
              </w:rPr>
              <w:t xml:space="preserve"> </w:t>
            </w:r>
            <w:r w:rsidRPr="00477B9A">
              <w:rPr>
                <w:lang w:bidi="ru-RU"/>
              </w:rPr>
              <w:t>}}</w:t>
            </w:r>
          </w:p>
        </w:tc>
      </w:tr>
      <w:tr w:rsidR="00051443" w:rsidRPr="001306E6" w14:paraId="19CFD3AF" w14:textId="77777777" w:rsidTr="000B4498">
        <w:tc>
          <w:tcPr>
            <w:tcW w:w="9882" w:type="dxa"/>
            <w:gridSpan w:val="5"/>
            <w:vAlign w:val="center"/>
          </w:tcPr>
          <w:p w14:paraId="2AB5C192" w14:textId="1AB78C2C" w:rsidR="00051443" w:rsidRPr="001306E6" w:rsidRDefault="00051443" w:rsidP="006607BF">
            <w:pPr>
              <w:pStyle w:val="affa"/>
              <w:keepNext/>
              <w:keepLines/>
              <w:ind w:firstLine="0"/>
              <w:jc w:val="center"/>
              <w:rPr>
                <w:lang w:val="en-US" w:bidi="ru-RU"/>
              </w:rPr>
            </w:pPr>
            <w:r>
              <w:rPr>
                <w:b/>
                <w:bCs/>
                <w:lang w:val="en-US"/>
              </w:rPr>
              <w:t xml:space="preserve">{%tr </w:t>
            </w:r>
            <w:proofErr w:type="spellStart"/>
            <w:r>
              <w:rPr>
                <w:b/>
                <w:bCs/>
                <w:lang w:val="en-US"/>
              </w:rPr>
              <w:t>endfor</w:t>
            </w:r>
            <w:proofErr w:type="spellEnd"/>
            <w:r>
              <w:rPr>
                <w:b/>
                <w:bCs/>
                <w:lang w:val="en-US"/>
              </w:rPr>
              <w:t xml:space="preserve"> %}</w:t>
            </w:r>
          </w:p>
        </w:tc>
      </w:tr>
    </w:tbl>
    <w:p w14:paraId="4C5B54FC" w14:textId="77777777" w:rsidR="006607BF" w:rsidRPr="00333E2C" w:rsidRDefault="006607BF" w:rsidP="006607BF">
      <w:pPr>
        <w:pStyle w:val="affa"/>
        <w:keepNext/>
        <w:keepLines/>
        <w:ind w:firstLine="0"/>
        <w:rPr>
          <w:b/>
          <w:sz w:val="12"/>
          <w:lang w:bidi="ru-RU"/>
        </w:rPr>
      </w:pPr>
    </w:p>
    <w:p w14:paraId="23909931" w14:textId="77777777" w:rsidR="00327931" w:rsidRPr="00327931" w:rsidRDefault="00327931" w:rsidP="006607BF">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130"/>
        <w:gridCol w:w="2902"/>
        <w:gridCol w:w="1873"/>
        <w:gridCol w:w="1850"/>
        <w:gridCol w:w="2103"/>
      </w:tblGrid>
      <w:tr w:rsidR="00415081" w:rsidRPr="00327931" w14:paraId="0BC77704" w14:textId="77777777" w:rsidTr="008C2F33">
        <w:trPr>
          <w:trHeight w:val="1022"/>
        </w:trPr>
        <w:tc>
          <w:tcPr>
            <w:tcW w:w="913" w:type="dxa"/>
            <w:vAlign w:val="center"/>
          </w:tcPr>
          <w:p w14:paraId="7D51A07F" w14:textId="77777777" w:rsidR="00327931" w:rsidRPr="00327931" w:rsidRDefault="00327931" w:rsidP="006607BF">
            <w:pPr>
              <w:pStyle w:val="affa"/>
              <w:keepNext/>
              <w:keepLines/>
              <w:ind w:firstLine="0"/>
              <w:jc w:val="center"/>
              <w:rPr>
                <w:lang w:bidi="ru-RU"/>
              </w:rPr>
            </w:pPr>
            <w:r w:rsidRPr="00327931">
              <w:rPr>
                <w:lang w:bidi="ru-RU"/>
              </w:rPr>
              <w:t>№</w:t>
            </w:r>
          </w:p>
          <w:p w14:paraId="3F873514" w14:textId="77777777" w:rsidR="00327931" w:rsidRPr="00327931" w:rsidRDefault="00327931" w:rsidP="006607BF">
            <w:pPr>
              <w:pStyle w:val="affa"/>
              <w:keepNext/>
              <w:keepLines/>
              <w:ind w:firstLine="0"/>
              <w:jc w:val="center"/>
              <w:rPr>
                <w:lang w:bidi="ru-RU"/>
              </w:rPr>
            </w:pPr>
            <w:r w:rsidRPr="00327931">
              <w:rPr>
                <w:lang w:bidi="ru-RU"/>
              </w:rPr>
              <w:t>п/п</w:t>
            </w:r>
          </w:p>
        </w:tc>
        <w:tc>
          <w:tcPr>
            <w:tcW w:w="2415" w:type="dxa"/>
            <w:vAlign w:val="center"/>
          </w:tcPr>
          <w:p w14:paraId="410C0D5E" w14:textId="77777777" w:rsidR="00327931" w:rsidRPr="00327931" w:rsidRDefault="00327931" w:rsidP="006607BF">
            <w:pPr>
              <w:pStyle w:val="affa"/>
              <w:keepNext/>
              <w:keepLines/>
              <w:ind w:firstLine="0"/>
              <w:jc w:val="center"/>
              <w:rPr>
                <w:lang w:bidi="ru-RU"/>
              </w:rPr>
            </w:pPr>
            <w:r w:rsidRPr="00327931">
              <w:rPr>
                <w:lang w:bidi="ru-RU"/>
              </w:rPr>
              <w:t>Дата осмотра</w:t>
            </w:r>
          </w:p>
        </w:tc>
        <w:tc>
          <w:tcPr>
            <w:tcW w:w="2220" w:type="dxa"/>
            <w:vAlign w:val="center"/>
          </w:tcPr>
          <w:p w14:paraId="0669A578" w14:textId="77777777" w:rsidR="00327931" w:rsidRPr="00327931" w:rsidRDefault="00327931" w:rsidP="006607BF">
            <w:pPr>
              <w:pStyle w:val="affa"/>
              <w:keepNext/>
              <w:keepLines/>
              <w:ind w:firstLine="0"/>
              <w:jc w:val="center"/>
              <w:rPr>
                <w:lang w:bidi="ru-RU"/>
              </w:rPr>
            </w:pPr>
            <w:r w:rsidRPr="00327931">
              <w:rPr>
                <w:lang w:bidi="ru-RU"/>
              </w:rPr>
              <w:t>Вес</w:t>
            </w:r>
          </w:p>
        </w:tc>
        <w:tc>
          <w:tcPr>
            <w:tcW w:w="1948" w:type="dxa"/>
            <w:vAlign w:val="center"/>
          </w:tcPr>
          <w:p w14:paraId="1DFDA9AA" w14:textId="77777777" w:rsidR="00327931" w:rsidRPr="00327931" w:rsidRDefault="00327931" w:rsidP="006607BF">
            <w:pPr>
              <w:pStyle w:val="affa"/>
              <w:keepNext/>
              <w:keepLines/>
              <w:ind w:firstLine="0"/>
              <w:jc w:val="center"/>
              <w:rPr>
                <w:lang w:bidi="ru-RU"/>
              </w:rPr>
            </w:pPr>
            <w:r w:rsidRPr="00327931">
              <w:rPr>
                <w:lang w:bidi="ru-RU"/>
              </w:rPr>
              <w:t>Анамнез</w:t>
            </w:r>
          </w:p>
        </w:tc>
        <w:tc>
          <w:tcPr>
            <w:tcW w:w="2362" w:type="dxa"/>
            <w:vAlign w:val="center"/>
          </w:tcPr>
          <w:p w14:paraId="276293A9"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8C2F33" w:rsidRPr="008C2F33" w14:paraId="4FA295CF" w14:textId="77777777" w:rsidTr="00581C50">
        <w:trPr>
          <w:trHeight w:val="335"/>
        </w:trPr>
        <w:tc>
          <w:tcPr>
            <w:tcW w:w="9858" w:type="dxa"/>
            <w:gridSpan w:val="5"/>
          </w:tcPr>
          <w:p w14:paraId="7540BD14" w14:textId="2F421468" w:rsidR="008C2F33" w:rsidRPr="008C2F33" w:rsidRDefault="008C2F33" w:rsidP="003A716D">
            <w:pPr>
              <w:pStyle w:val="affa"/>
              <w:keepNext/>
              <w:keepLines/>
              <w:jc w:val="center"/>
              <w:rPr>
                <w:lang w:val="en-US" w:bidi="ru-RU"/>
              </w:rPr>
            </w:pPr>
            <w:r>
              <w:rPr>
                <w:b/>
                <w:bCs/>
                <w:lang w:val="en-US"/>
              </w:rPr>
              <w:t xml:space="preserve">{%tr for item in </w:t>
            </w:r>
            <w:proofErr w:type="spellStart"/>
            <w:r w:rsidR="00145015" w:rsidRPr="00145015">
              <w:rPr>
                <w:b/>
                <w:bCs/>
                <w:lang w:val="en-US"/>
              </w:rPr>
              <w:t>tbl_med_status</w:t>
            </w:r>
            <w:proofErr w:type="spellEnd"/>
            <w:r w:rsidR="00145015">
              <w:rPr>
                <w:b/>
                <w:bCs/>
                <w:lang w:val="en-US"/>
              </w:rPr>
              <w:t xml:space="preserve"> </w:t>
            </w:r>
            <w:r>
              <w:rPr>
                <w:b/>
                <w:bCs/>
                <w:lang w:val="en-US"/>
              </w:rPr>
              <w:t>%}</w:t>
            </w:r>
          </w:p>
        </w:tc>
      </w:tr>
      <w:tr w:rsidR="00415081" w:rsidRPr="007C68A7" w14:paraId="1B8C9B52" w14:textId="77777777" w:rsidTr="008C2F33">
        <w:trPr>
          <w:trHeight w:val="335"/>
        </w:trPr>
        <w:tc>
          <w:tcPr>
            <w:tcW w:w="913" w:type="dxa"/>
          </w:tcPr>
          <w:p w14:paraId="2B5A159F" w14:textId="5AB66270" w:rsidR="00327931" w:rsidRPr="008C2F33" w:rsidRDefault="00A45928" w:rsidP="00327931">
            <w:pPr>
              <w:pStyle w:val="affa"/>
              <w:keepNext/>
              <w:keepLines/>
              <w:rPr>
                <w:lang w:val="en-US" w:bidi="ru-RU"/>
              </w:rPr>
            </w:pPr>
            <w:r>
              <w:rPr>
                <w:lang w:val="en-US" w:bidi="ru-RU"/>
              </w:rPr>
              <w:t>{{</w:t>
            </w:r>
            <w:r w:rsidR="00415081">
              <w:rPr>
                <w:lang w:val="en-US" w:bidi="ru-RU"/>
              </w:rPr>
              <w:t xml:space="preserve"> </w:t>
            </w:r>
            <w:proofErr w:type="spellStart"/>
            <w:r w:rsidR="00415081">
              <w:rPr>
                <w:lang w:val="en-US" w:bidi="ru-RU"/>
              </w:rPr>
              <w:t>item.num</w:t>
            </w:r>
            <w:proofErr w:type="spellEnd"/>
            <w:r w:rsidR="00415081">
              <w:rPr>
                <w:lang w:val="en-US" w:bidi="ru-RU"/>
              </w:rPr>
              <w:t xml:space="preserve"> </w:t>
            </w:r>
            <w:r>
              <w:rPr>
                <w:lang w:val="en-US" w:bidi="ru-RU"/>
              </w:rPr>
              <w:lastRenderedPageBreak/>
              <w:t>}}</w:t>
            </w:r>
          </w:p>
        </w:tc>
        <w:tc>
          <w:tcPr>
            <w:tcW w:w="2415" w:type="dxa"/>
          </w:tcPr>
          <w:p w14:paraId="39FC2C0F" w14:textId="6D983370" w:rsidR="00327931" w:rsidRPr="007C68A7" w:rsidRDefault="008C2F33" w:rsidP="00327931">
            <w:pPr>
              <w:pStyle w:val="affa"/>
              <w:keepNext/>
              <w:keepLines/>
              <w:rPr>
                <w:lang w:val="en-US" w:bidi="ru-RU"/>
              </w:rPr>
            </w:pPr>
            <w:r w:rsidRPr="00477B9A">
              <w:rPr>
                <w:lang w:bidi="ru-RU"/>
              </w:rPr>
              <w:lastRenderedPageBreak/>
              <w:t>{{</w:t>
            </w:r>
            <w:r>
              <w:rPr>
                <w:lang w:bidi="ru-RU"/>
              </w:rPr>
              <w:t xml:space="preserve"> </w:t>
            </w:r>
            <w:r w:rsidR="00415081">
              <w:rPr>
                <w:lang w:val="en-US" w:bidi="ru-RU"/>
              </w:rPr>
              <w:t>item.</w:t>
            </w:r>
            <w:proofErr w:type="spellStart"/>
            <w:r w:rsidRPr="00F655AF">
              <w:rPr>
                <w:lang w:bidi="ru-RU"/>
              </w:rPr>
              <w:t>medical_checkup_date</w:t>
            </w:r>
            <w:proofErr w:type="spellEnd"/>
            <w:r>
              <w:rPr>
                <w:lang w:bidi="ru-RU"/>
              </w:rPr>
              <w:t xml:space="preserve"> </w:t>
            </w:r>
            <w:r w:rsidRPr="00477B9A">
              <w:rPr>
                <w:lang w:bidi="ru-RU"/>
              </w:rPr>
              <w:t>}}</w:t>
            </w:r>
          </w:p>
        </w:tc>
        <w:tc>
          <w:tcPr>
            <w:tcW w:w="2220" w:type="dxa"/>
          </w:tcPr>
          <w:p w14:paraId="1A33173D" w14:textId="010AF26F" w:rsidR="00327931" w:rsidRPr="007C68A7" w:rsidRDefault="008C2F33" w:rsidP="00327931">
            <w:pPr>
              <w:pStyle w:val="affa"/>
              <w:keepNext/>
              <w:keepLines/>
              <w:rPr>
                <w:lang w:val="en-US" w:bidi="ru-RU"/>
              </w:rPr>
            </w:pPr>
            <w:r w:rsidRPr="00477B9A">
              <w:rPr>
                <w:lang w:bidi="ru-RU"/>
              </w:rPr>
              <w:t>{{</w:t>
            </w:r>
            <w:r>
              <w:rPr>
                <w:lang w:bidi="ru-RU"/>
              </w:rPr>
              <w:t xml:space="preserve"> </w:t>
            </w:r>
            <w:r w:rsidR="00415081">
              <w:rPr>
                <w:lang w:val="en-US" w:bidi="ru-RU"/>
              </w:rPr>
              <w:t>item.</w:t>
            </w:r>
            <w:proofErr w:type="spellStart"/>
            <w:r w:rsidRPr="00F655AF">
              <w:rPr>
                <w:lang w:bidi="ru-RU"/>
              </w:rPr>
              <w:t>weight</w:t>
            </w:r>
            <w:proofErr w:type="spellEnd"/>
            <w:r>
              <w:rPr>
                <w:lang w:bidi="ru-RU"/>
              </w:rPr>
              <w:t xml:space="preserve"> </w:t>
            </w:r>
            <w:r w:rsidRPr="00477B9A">
              <w:rPr>
                <w:lang w:bidi="ru-RU"/>
              </w:rPr>
              <w:t>}}</w:t>
            </w:r>
          </w:p>
        </w:tc>
        <w:tc>
          <w:tcPr>
            <w:tcW w:w="1948" w:type="dxa"/>
          </w:tcPr>
          <w:p w14:paraId="350F4631" w14:textId="102F9918" w:rsidR="00327931" w:rsidRPr="007C68A7" w:rsidRDefault="008C2F33" w:rsidP="00327931">
            <w:pPr>
              <w:pStyle w:val="affa"/>
              <w:keepNext/>
              <w:keepLines/>
              <w:rPr>
                <w:lang w:val="en-US" w:bidi="ru-RU"/>
              </w:rPr>
            </w:pPr>
            <w:r w:rsidRPr="00477B9A">
              <w:rPr>
                <w:lang w:bidi="ru-RU"/>
              </w:rPr>
              <w:t>{{</w:t>
            </w:r>
            <w:r>
              <w:rPr>
                <w:lang w:bidi="ru-RU"/>
              </w:rPr>
              <w:t xml:space="preserve"> </w:t>
            </w:r>
            <w:r w:rsidR="00415081">
              <w:rPr>
                <w:lang w:val="en-US" w:bidi="ru-RU"/>
              </w:rPr>
              <w:t>item.</w:t>
            </w:r>
            <w:proofErr w:type="spellStart"/>
            <w:r w:rsidRPr="00F655AF">
              <w:rPr>
                <w:lang w:bidi="ru-RU"/>
              </w:rPr>
              <w:t>anamnesis</w:t>
            </w:r>
            <w:proofErr w:type="spellEnd"/>
            <w:r>
              <w:rPr>
                <w:lang w:bidi="ru-RU"/>
              </w:rPr>
              <w:t xml:space="preserve"> </w:t>
            </w:r>
            <w:r w:rsidRPr="00477B9A">
              <w:rPr>
                <w:lang w:bidi="ru-RU"/>
              </w:rPr>
              <w:t>}}</w:t>
            </w:r>
          </w:p>
        </w:tc>
        <w:tc>
          <w:tcPr>
            <w:tcW w:w="2362" w:type="dxa"/>
          </w:tcPr>
          <w:p w14:paraId="2604A722" w14:textId="77777777" w:rsidR="00327931" w:rsidRPr="007C68A7" w:rsidRDefault="00327931" w:rsidP="00327931">
            <w:pPr>
              <w:pStyle w:val="affa"/>
              <w:keepNext/>
              <w:keepLines/>
              <w:rPr>
                <w:lang w:val="en-US" w:bidi="ru-RU"/>
              </w:rPr>
            </w:pPr>
          </w:p>
        </w:tc>
      </w:tr>
      <w:tr w:rsidR="008C2F33" w:rsidRPr="007C68A7" w14:paraId="4DB46E2B" w14:textId="77777777" w:rsidTr="004D4279">
        <w:trPr>
          <w:trHeight w:val="335"/>
        </w:trPr>
        <w:tc>
          <w:tcPr>
            <w:tcW w:w="9858" w:type="dxa"/>
            <w:gridSpan w:val="5"/>
          </w:tcPr>
          <w:p w14:paraId="584AEEB5" w14:textId="54B1CB42" w:rsidR="008C2F33" w:rsidRPr="007C68A7" w:rsidRDefault="008C2F33" w:rsidP="00910734">
            <w:pPr>
              <w:pStyle w:val="affa"/>
              <w:keepNext/>
              <w:keepLines/>
              <w:jc w:val="center"/>
              <w:rPr>
                <w:lang w:val="en-US" w:bidi="ru-RU"/>
              </w:rPr>
            </w:pPr>
            <w:r>
              <w:rPr>
                <w:b/>
                <w:bCs/>
                <w:lang w:val="en-US"/>
              </w:rPr>
              <w:t xml:space="preserve">{%tr </w:t>
            </w:r>
            <w:proofErr w:type="spellStart"/>
            <w:r>
              <w:rPr>
                <w:b/>
                <w:bCs/>
                <w:lang w:val="en-US"/>
              </w:rPr>
              <w:t>endfor</w:t>
            </w:r>
            <w:proofErr w:type="spellEnd"/>
            <w:r>
              <w:rPr>
                <w:b/>
                <w:bCs/>
                <w:lang w:val="en-US"/>
              </w:rPr>
              <w:t xml:space="preserve"> %}</w:t>
            </w:r>
          </w:p>
        </w:tc>
      </w:tr>
    </w:tbl>
    <w:p w14:paraId="7A036755" w14:textId="3B45C30E" w:rsidR="00327931" w:rsidRPr="007C68A7" w:rsidRDefault="00327931" w:rsidP="00327931">
      <w:pPr>
        <w:pStyle w:val="affa"/>
        <w:keepNext/>
        <w:keepLines/>
        <w:rPr>
          <w:b/>
          <w:lang w:val="en-US" w:bidi="ru-RU"/>
        </w:rPr>
      </w:pPr>
    </w:p>
    <w:p w14:paraId="7E58C713" w14:textId="3A582349" w:rsidR="00D07259" w:rsidRDefault="00D07259" w:rsidP="00327931">
      <w:pPr>
        <w:pStyle w:val="affa"/>
        <w:keepNext/>
        <w:keepLines/>
        <w:rPr>
          <w:b/>
          <w:lang w:val="en-US" w:bidi="ru-RU"/>
        </w:rPr>
      </w:pPr>
    </w:p>
    <w:p w14:paraId="624E86FA" w14:textId="77777777" w:rsidR="0004517C" w:rsidRPr="004E187B" w:rsidRDefault="0004517C" w:rsidP="00327931">
      <w:pPr>
        <w:pStyle w:val="affa"/>
        <w:keepNext/>
        <w:keepLines/>
        <w:rPr>
          <w:b/>
          <w:lang w:val="en-US" w:bidi="ru-RU"/>
        </w:rPr>
      </w:pPr>
    </w:p>
    <w:p w14:paraId="6FA024DB" w14:textId="0D9F57F7" w:rsidR="00327931" w:rsidRPr="00327931" w:rsidRDefault="00327931" w:rsidP="006607BF">
      <w:pPr>
        <w:pStyle w:val="affa"/>
        <w:keepNext/>
        <w:keepLines/>
        <w:ind w:firstLine="0"/>
        <w:rPr>
          <w:b/>
          <w:lang w:bidi="ru-RU"/>
        </w:rPr>
      </w:pPr>
      <w:r w:rsidRPr="00327931">
        <w:rPr>
          <w:b/>
          <w:lang w:bidi="ru-RU"/>
        </w:rPr>
        <w:t>Ответственные за животное</w:t>
      </w:r>
    </w:p>
    <w:p w14:paraId="6DB2E4DC" w14:textId="3495A5E0" w:rsidR="00327931" w:rsidRPr="00327931" w:rsidRDefault="00327931" w:rsidP="006607BF">
      <w:pPr>
        <w:pStyle w:val="affa"/>
        <w:keepNext/>
        <w:keepLines/>
        <w:ind w:firstLine="0"/>
        <w:rPr>
          <w:lang w:bidi="ru-RU"/>
        </w:rPr>
      </w:pPr>
      <w:r w:rsidRPr="00327931">
        <w:rPr>
          <w:lang w:bidi="ru-RU"/>
        </w:rPr>
        <w:t>Ф.И.</w:t>
      </w:r>
      <w:r w:rsidR="00F655AF">
        <w:rPr>
          <w:lang w:bidi="ru-RU"/>
        </w:rPr>
        <w:t>О. руководителя приюта/подпись:</w:t>
      </w:r>
      <w:r w:rsidR="00810EF5">
        <w:rPr>
          <w:lang w:bidi="ru-RU"/>
        </w:rPr>
        <w:t xml:space="preserve"> </w:t>
      </w:r>
      <w:r w:rsidRPr="00327931">
        <w:rPr>
          <w:lang w:bidi="ru-RU"/>
        </w:rPr>
        <w:t>______________________/___________,</w:t>
      </w:r>
    </w:p>
    <w:p w14:paraId="58EF6BFF" w14:textId="10F98174" w:rsidR="00466F01" w:rsidRPr="00466F01" w:rsidRDefault="00327931" w:rsidP="00E34202">
      <w:pPr>
        <w:pStyle w:val="affa"/>
        <w:keepNext/>
        <w:keepLines/>
        <w:ind w:firstLine="0"/>
        <w:rPr>
          <w:sz w:val="28"/>
        </w:rPr>
      </w:pPr>
      <w:r w:rsidRPr="00327931">
        <w:rPr>
          <w:lang w:bidi="ru-RU"/>
        </w:rPr>
        <w:t>Ф.И.О. сотрудник</w:t>
      </w:r>
      <w:r w:rsidR="00F655AF">
        <w:rPr>
          <w:lang w:bidi="ru-RU"/>
        </w:rPr>
        <w:t>а по уходу за животным/подпись:</w:t>
      </w:r>
      <w:r w:rsidR="003A27DD" w:rsidRPr="003A27DD">
        <w:rPr>
          <w:lang w:bidi="ru-RU"/>
        </w:rPr>
        <w:t xml:space="preserve"> </w:t>
      </w:r>
      <w:r w:rsidR="00F655AF" w:rsidRPr="00C22D42">
        <w:rPr>
          <w:u w:val="single"/>
          <w:lang w:bidi="ru-RU"/>
        </w:rPr>
        <w:t>{{</w:t>
      </w:r>
      <w:r w:rsidR="00C34E94">
        <w:rPr>
          <w:u w:val="single"/>
          <w:lang w:bidi="ru-RU"/>
        </w:rPr>
        <w:t xml:space="preserve"> </w:t>
      </w:r>
      <w:proofErr w:type="spellStart"/>
      <w:r w:rsidR="00F655AF" w:rsidRPr="00C22D42">
        <w:rPr>
          <w:u w:val="single"/>
          <w:lang w:bidi="ru-RU"/>
        </w:rPr>
        <w:t>staff_name</w:t>
      </w:r>
      <w:proofErr w:type="spellEnd"/>
      <w:r w:rsidR="00C34E94">
        <w:rPr>
          <w:u w:val="single"/>
          <w:lang w:bidi="ru-RU"/>
        </w:rPr>
        <w:t xml:space="preserve"> </w:t>
      </w:r>
      <w:r w:rsidR="00F655AF" w:rsidRPr="00C22D42">
        <w:rPr>
          <w:u w:val="single"/>
          <w:lang w:bidi="ru-RU"/>
        </w:rPr>
        <w:t>}}</w:t>
      </w:r>
      <w:r w:rsidR="00850222">
        <w:rPr>
          <w:u w:val="single"/>
          <w:lang w:bidi="ru-RU"/>
        </w:rPr>
        <w:t xml:space="preserve"> </w:t>
      </w:r>
      <w:r w:rsidRPr="00327931">
        <w:rPr>
          <w:lang w:bidi="ru-RU"/>
        </w:rPr>
        <w:t>/___________.</w:t>
      </w:r>
    </w:p>
    <w:sectPr w:rsidR="00466F01" w:rsidRPr="00466F01" w:rsidSect="00333E2C">
      <w:headerReference w:type="even" r:id="rId9"/>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B45EC" w14:textId="77777777" w:rsidR="00772644" w:rsidRDefault="00772644" w:rsidP="00CD34AA">
      <w:r>
        <w:separator/>
      </w:r>
    </w:p>
    <w:p w14:paraId="5FC61FE3" w14:textId="77777777" w:rsidR="00772644" w:rsidRDefault="00772644" w:rsidP="00CD34AA"/>
    <w:p w14:paraId="4EC2274C" w14:textId="77777777" w:rsidR="00772644" w:rsidRDefault="00772644" w:rsidP="00CD34AA"/>
    <w:p w14:paraId="096A74AA" w14:textId="77777777" w:rsidR="00772644" w:rsidRDefault="00772644" w:rsidP="00CD34AA"/>
  </w:endnote>
  <w:endnote w:type="continuationSeparator" w:id="0">
    <w:p w14:paraId="2D1FE259" w14:textId="77777777" w:rsidR="00772644" w:rsidRDefault="00772644" w:rsidP="00CD34AA">
      <w:r>
        <w:continuationSeparator/>
      </w:r>
    </w:p>
    <w:p w14:paraId="3B3B2EE6" w14:textId="77777777" w:rsidR="00772644" w:rsidRDefault="00772644" w:rsidP="00CD34AA"/>
    <w:p w14:paraId="6882FABB" w14:textId="77777777" w:rsidR="00772644" w:rsidRDefault="00772644" w:rsidP="00CD34AA"/>
    <w:p w14:paraId="03D9B539" w14:textId="77777777" w:rsidR="00772644" w:rsidRDefault="00772644"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9A8B6" w14:textId="77777777" w:rsidR="00772644" w:rsidRDefault="00772644" w:rsidP="00CD34AA">
      <w:r>
        <w:separator/>
      </w:r>
    </w:p>
    <w:p w14:paraId="70DA2D46" w14:textId="77777777" w:rsidR="00772644" w:rsidRDefault="00772644" w:rsidP="00CD34AA"/>
    <w:p w14:paraId="7D07CA7D" w14:textId="77777777" w:rsidR="00772644" w:rsidRDefault="00772644" w:rsidP="00CD34AA"/>
    <w:p w14:paraId="2EF02B8D" w14:textId="77777777" w:rsidR="00772644" w:rsidRDefault="00772644" w:rsidP="00CD34AA"/>
  </w:footnote>
  <w:footnote w:type="continuationSeparator" w:id="0">
    <w:p w14:paraId="3E8785AE" w14:textId="77777777" w:rsidR="00772644" w:rsidRDefault="00772644" w:rsidP="00CD34AA">
      <w:r>
        <w:continuationSeparator/>
      </w:r>
    </w:p>
    <w:p w14:paraId="70202745" w14:textId="77777777" w:rsidR="00772644" w:rsidRDefault="00772644" w:rsidP="00CD34AA"/>
    <w:p w14:paraId="1C8F71B6" w14:textId="77777777" w:rsidR="00772644" w:rsidRDefault="00772644" w:rsidP="00CD34AA"/>
    <w:p w14:paraId="460A1F78" w14:textId="77777777" w:rsidR="00772644" w:rsidRDefault="00772644"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3BF"/>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17C"/>
    <w:rsid w:val="000455FB"/>
    <w:rsid w:val="000463C1"/>
    <w:rsid w:val="000465F1"/>
    <w:rsid w:val="0005011C"/>
    <w:rsid w:val="000501EB"/>
    <w:rsid w:val="00050607"/>
    <w:rsid w:val="00050A8F"/>
    <w:rsid w:val="00051443"/>
    <w:rsid w:val="00053623"/>
    <w:rsid w:val="00053D04"/>
    <w:rsid w:val="00054A9A"/>
    <w:rsid w:val="0005597A"/>
    <w:rsid w:val="000565B9"/>
    <w:rsid w:val="00056BF6"/>
    <w:rsid w:val="00057C1E"/>
    <w:rsid w:val="000611B1"/>
    <w:rsid w:val="0006235C"/>
    <w:rsid w:val="00064051"/>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119C"/>
    <w:rsid w:val="000A2169"/>
    <w:rsid w:val="000A2322"/>
    <w:rsid w:val="000A2770"/>
    <w:rsid w:val="000A3F10"/>
    <w:rsid w:val="000A4FFE"/>
    <w:rsid w:val="000A55A5"/>
    <w:rsid w:val="000A5B75"/>
    <w:rsid w:val="000A6580"/>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316"/>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06E6"/>
    <w:rsid w:val="00130BE3"/>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015"/>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2A57"/>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236F"/>
    <w:rsid w:val="001A28E1"/>
    <w:rsid w:val="001A3DDE"/>
    <w:rsid w:val="001A405D"/>
    <w:rsid w:val="001A4D8E"/>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2C5A"/>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07C"/>
    <w:rsid w:val="002371FC"/>
    <w:rsid w:val="00237201"/>
    <w:rsid w:val="002377EB"/>
    <w:rsid w:val="00240EA6"/>
    <w:rsid w:val="0024120E"/>
    <w:rsid w:val="00241478"/>
    <w:rsid w:val="00241B20"/>
    <w:rsid w:val="002426F2"/>
    <w:rsid w:val="00242A8A"/>
    <w:rsid w:val="0024326A"/>
    <w:rsid w:val="00243361"/>
    <w:rsid w:val="00243450"/>
    <w:rsid w:val="00243D2A"/>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298"/>
    <w:rsid w:val="002A57E2"/>
    <w:rsid w:val="002A7039"/>
    <w:rsid w:val="002B0442"/>
    <w:rsid w:val="002B100B"/>
    <w:rsid w:val="002B1099"/>
    <w:rsid w:val="002B2751"/>
    <w:rsid w:val="002B4645"/>
    <w:rsid w:val="002B4D82"/>
    <w:rsid w:val="002B5283"/>
    <w:rsid w:val="002B5E64"/>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769"/>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0F1D"/>
    <w:rsid w:val="00301D3E"/>
    <w:rsid w:val="00301E2B"/>
    <w:rsid w:val="00302401"/>
    <w:rsid w:val="00302A0F"/>
    <w:rsid w:val="00303E38"/>
    <w:rsid w:val="00303F3A"/>
    <w:rsid w:val="00304B2A"/>
    <w:rsid w:val="0030526B"/>
    <w:rsid w:val="0030789C"/>
    <w:rsid w:val="003079E7"/>
    <w:rsid w:val="00307C62"/>
    <w:rsid w:val="003103BE"/>
    <w:rsid w:val="00312224"/>
    <w:rsid w:val="003122DF"/>
    <w:rsid w:val="0031241B"/>
    <w:rsid w:val="00313A7E"/>
    <w:rsid w:val="00313DD8"/>
    <w:rsid w:val="00314529"/>
    <w:rsid w:val="00314D15"/>
    <w:rsid w:val="00314F00"/>
    <w:rsid w:val="003157BA"/>
    <w:rsid w:val="00315931"/>
    <w:rsid w:val="00316E4E"/>
    <w:rsid w:val="00316EA5"/>
    <w:rsid w:val="003174F5"/>
    <w:rsid w:val="00317713"/>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2FC6"/>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7DD"/>
    <w:rsid w:val="003A28B4"/>
    <w:rsid w:val="003A2CD3"/>
    <w:rsid w:val="003A382B"/>
    <w:rsid w:val="003A4EED"/>
    <w:rsid w:val="003A50AE"/>
    <w:rsid w:val="003A52FA"/>
    <w:rsid w:val="003A5391"/>
    <w:rsid w:val="003A6825"/>
    <w:rsid w:val="003A68C7"/>
    <w:rsid w:val="003A6E2E"/>
    <w:rsid w:val="003A716D"/>
    <w:rsid w:val="003A785B"/>
    <w:rsid w:val="003B0272"/>
    <w:rsid w:val="003B1651"/>
    <w:rsid w:val="003B16E7"/>
    <w:rsid w:val="003B1CC3"/>
    <w:rsid w:val="003B1EEC"/>
    <w:rsid w:val="003B2037"/>
    <w:rsid w:val="003B2482"/>
    <w:rsid w:val="003B2D8B"/>
    <w:rsid w:val="003B2FE3"/>
    <w:rsid w:val="003B3ED5"/>
    <w:rsid w:val="003B42B4"/>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1EB9"/>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15081"/>
    <w:rsid w:val="0042003F"/>
    <w:rsid w:val="00420166"/>
    <w:rsid w:val="004209FE"/>
    <w:rsid w:val="00420C3E"/>
    <w:rsid w:val="00421539"/>
    <w:rsid w:val="00421DE4"/>
    <w:rsid w:val="004221DD"/>
    <w:rsid w:val="00422935"/>
    <w:rsid w:val="00424F03"/>
    <w:rsid w:val="00425538"/>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22F"/>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B89"/>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77B9A"/>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2FC"/>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821"/>
    <w:rsid w:val="004D3E0D"/>
    <w:rsid w:val="004D4C4D"/>
    <w:rsid w:val="004D60DD"/>
    <w:rsid w:val="004D69F1"/>
    <w:rsid w:val="004D7092"/>
    <w:rsid w:val="004E07B5"/>
    <w:rsid w:val="004E187B"/>
    <w:rsid w:val="004E1B51"/>
    <w:rsid w:val="004E2FB3"/>
    <w:rsid w:val="004E2FED"/>
    <w:rsid w:val="004E4F95"/>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2039"/>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0C8"/>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6C63"/>
    <w:rsid w:val="0053748E"/>
    <w:rsid w:val="00541282"/>
    <w:rsid w:val="005422AC"/>
    <w:rsid w:val="00542773"/>
    <w:rsid w:val="00544836"/>
    <w:rsid w:val="005451EE"/>
    <w:rsid w:val="00546C97"/>
    <w:rsid w:val="00547AA2"/>
    <w:rsid w:val="005501D3"/>
    <w:rsid w:val="00550486"/>
    <w:rsid w:val="00551755"/>
    <w:rsid w:val="005559E4"/>
    <w:rsid w:val="00556683"/>
    <w:rsid w:val="00556C25"/>
    <w:rsid w:val="0056278D"/>
    <w:rsid w:val="005627E2"/>
    <w:rsid w:val="005629AF"/>
    <w:rsid w:val="0056382E"/>
    <w:rsid w:val="00564433"/>
    <w:rsid w:val="00566A48"/>
    <w:rsid w:val="00567040"/>
    <w:rsid w:val="00567A8C"/>
    <w:rsid w:val="005711CB"/>
    <w:rsid w:val="0057183B"/>
    <w:rsid w:val="00572114"/>
    <w:rsid w:val="005724DD"/>
    <w:rsid w:val="0057259B"/>
    <w:rsid w:val="0057315A"/>
    <w:rsid w:val="00574313"/>
    <w:rsid w:val="00574D9E"/>
    <w:rsid w:val="00574F10"/>
    <w:rsid w:val="005754C2"/>
    <w:rsid w:val="00575998"/>
    <w:rsid w:val="005771DE"/>
    <w:rsid w:val="00580A3B"/>
    <w:rsid w:val="005827FA"/>
    <w:rsid w:val="00582E6A"/>
    <w:rsid w:val="005849F6"/>
    <w:rsid w:val="00585343"/>
    <w:rsid w:val="00585A87"/>
    <w:rsid w:val="0058684E"/>
    <w:rsid w:val="00586E81"/>
    <w:rsid w:val="00587F50"/>
    <w:rsid w:val="00590158"/>
    <w:rsid w:val="005902E4"/>
    <w:rsid w:val="00590337"/>
    <w:rsid w:val="00591059"/>
    <w:rsid w:val="00591109"/>
    <w:rsid w:val="00591299"/>
    <w:rsid w:val="005917A7"/>
    <w:rsid w:val="0059181B"/>
    <w:rsid w:val="005926AE"/>
    <w:rsid w:val="005926CA"/>
    <w:rsid w:val="00592F76"/>
    <w:rsid w:val="00592F8B"/>
    <w:rsid w:val="005939B8"/>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2FE6"/>
    <w:rsid w:val="005A3C59"/>
    <w:rsid w:val="005A50B8"/>
    <w:rsid w:val="005A5E84"/>
    <w:rsid w:val="005A7EC4"/>
    <w:rsid w:val="005B1683"/>
    <w:rsid w:val="005B1A8D"/>
    <w:rsid w:val="005B222A"/>
    <w:rsid w:val="005B4B89"/>
    <w:rsid w:val="005B5456"/>
    <w:rsid w:val="005B5982"/>
    <w:rsid w:val="005B7EE6"/>
    <w:rsid w:val="005C0072"/>
    <w:rsid w:val="005C1CE0"/>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1A9"/>
    <w:rsid w:val="005D77C2"/>
    <w:rsid w:val="005E214C"/>
    <w:rsid w:val="005E2773"/>
    <w:rsid w:val="005E2D63"/>
    <w:rsid w:val="005E4D0A"/>
    <w:rsid w:val="005E563C"/>
    <w:rsid w:val="005E57A4"/>
    <w:rsid w:val="005E675A"/>
    <w:rsid w:val="005E6790"/>
    <w:rsid w:val="005F08FD"/>
    <w:rsid w:val="005F09B2"/>
    <w:rsid w:val="005F1480"/>
    <w:rsid w:val="005F1574"/>
    <w:rsid w:val="005F271C"/>
    <w:rsid w:val="005F3301"/>
    <w:rsid w:val="005F573A"/>
    <w:rsid w:val="005F62BA"/>
    <w:rsid w:val="005F6597"/>
    <w:rsid w:val="005F6679"/>
    <w:rsid w:val="0060131C"/>
    <w:rsid w:val="00601CA2"/>
    <w:rsid w:val="00602614"/>
    <w:rsid w:val="0060296C"/>
    <w:rsid w:val="00602FE9"/>
    <w:rsid w:val="006031F6"/>
    <w:rsid w:val="00605398"/>
    <w:rsid w:val="00606388"/>
    <w:rsid w:val="0061366E"/>
    <w:rsid w:val="006141AF"/>
    <w:rsid w:val="00614682"/>
    <w:rsid w:val="00614A77"/>
    <w:rsid w:val="00615717"/>
    <w:rsid w:val="006159B4"/>
    <w:rsid w:val="00615D55"/>
    <w:rsid w:val="00616AED"/>
    <w:rsid w:val="0062018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AFD"/>
    <w:rsid w:val="00647EF9"/>
    <w:rsid w:val="006505A9"/>
    <w:rsid w:val="006507D9"/>
    <w:rsid w:val="006522A0"/>
    <w:rsid w:val="00652B31"/>
    <w:rsid w:val="006535EE"/>
    <w:rsid w:val="00653D05"/>
    <w:rsid w:val="006541E8"/>
    <w:rsid w:val="00654906"/>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0E4A"/>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57E"/>
    <w:rsid w:val="006A7ADB"/>
    <w:rsid w:val="006A7FB7"/>
    <w:rsid w:val="006B032C"/>
    <w:rsid w:val="006B0450"/>
    <w:rsid w:val="006B0B09"/>
    <w:rsid w:val="006B0B8A"/>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343"/>
    <w:rsid w:val="006C7DEF"/>
    <w:rsid w:val="006D0D99"/>
    <w:rsid w:val="006D22E0"/>
    <w:rsid w:val="006D33BF"/>
    <w:rsid w:val="006D50F2"/>
    <w:rsid w:val="006D586F"/>
    <w:rsid w:val="006D66F4"/>
    <w:rsid w:val="006E011F"/>
    <w:rsid w:val="006E0363"/>
    <w:rsid w:val="006E07E1"/>
    <w:rsid w:val="006E10D6"/>
    <w:rsid w:val="006E1663"/>
    <w:rsid w:val="006E1986"/>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93A"/>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216"/>
    <w:rsid w:val="0074441E"/>
    <w:rsid w:val="00744A8A"/>
    <w:rsid w:val="00745092"/>
    <w:rsid w:val="00747061"/>
    <w:rsid w:val="00747CF2"/>
    <w:rsid w:val="00747ED1"/>
    <w:rsid w:val="007526E3"/>
    <w:rsid w:val="00754067"/>
    <w:rsid w:val="00754AB8"/>
    <w:rsid w:val="00755F45"/>
    <w:rsid w:val="00756A39"/>
    <w:rsid w:val="00757A68"/>
    <w:rsid w:val="00757B2E"/>
    <w:rsid w:val="00760FFF"/>
    <w:rsid w:val="0076117A"/>
    <w:rsid w:val="00763C5A"/>
    <w:rsid w:val="007664D2"/>
    <w:rsid w:val="007677A7"/>
    <w:rsid w:val="007679BF"/>
    <w:rsid w:val="00770161"/>
    <w:rsid w:val="0077034F"/>
    <w:rsid w:val="00772644"/>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21E"/>
    <w:rsid w:val="007B36C9"/>
    <w:rsid w:val="007B452F"/>
    <w:rsid w:val="007B4A77"/>
    <w:rsid w:val="007B4E39"/>
    <w:rsid w:val="007B4EB3"/>
    <w:rsid w:val="007B5D77"/>
    <w:rsid w:val="007B6282"/>
    <w:rsid w:val="007B643B"/>
    <w:rsid w:val="007B6EB8"/>
    <w:rsid w:val="007B72E2"/>
    <w:rsid w:val="007B737E"/>
    <w:rsid w:val="007B7B2B"/>
    <w:rsid w:val="007C209D"/>
    <w:rsid w:val="007C2222"/>
    <w:rsid w:val="007C36DA"/>
    <w:rsid w:val="007C377F"/>
    <w:rsid w:val="007C38B0"/>
    <w:rsid w:val="007C4359"/>
    <w:rsid w:val="007C667C"/>
    <w:rsid w:val="007C68A7"/>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1099"/>
    <w:rsid w:val="00802059"/>
    <w:rsid w:val="00802256"/>
    <w:rsid w:val="008030F6"/>
    <w:rsid w:val="00805656"/>
    <w:rsid w:val="008062CE"/>
    <w:rsid w:val="00806464"/>
    <w:rsid w:val="00806B15"/>
    <w:rsid w:val="00806DF5"/>
    <w:rsid w:val="00806F6A"/>
    <w:rsid w:val="008076B1"/>
    <w:rsid w:val="008102E9"/>
    <w:rsid w:val="0081032B"/>
    <w:rsid w:val="00810BB4"/>
    <w:rsid w:val="00810EF5"/>
    <w:rsid w:val="00811975"/>
    <w:rsid w:val="00811B03"/>
    <w:rsid w:val="008125F8"/>
    <w:rsid w:val="00812F3F"/>
    <w:rsid w:val="0081324E"/>
    <w:rsid w:val="00813B2B"/>
    <w:rsid w:val="00815B6F"/>
    <w:rsid w:val="00815DBB"/>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13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0222"/>
    <w:rsid w:val="00851438"/>
    <w:rsid w:val="0085145E"/>
    <w:rsid w:val="00852EBC"/>
    <w:rsid w:val="0085472E"/>
    <w:rsid w:val="008552B8"/>
    <w:rsid w:val="00855EE8"/>
    <w:rsid w:val="00860989"/>
    <w:rsid w:val="00860ECE"/>
    <w:rsid w:val="00862229"/>
    <w:rsid w:val="008624BA"/>
    <w:rsid w:val="00862A6F"/>
    <w:rsid w:val="00862C4D"/>
    <w:rsid w:val="008635C8"/>
    <w:rsid w:val="00863B03"/>
    <w:rsid w:val="008640B7"/>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87C59"/>
    <w:rsid w:val="0089072A"/>
    <w:rsid w:val="00890C66"/>
    <w:rsid w:val="00890FBA"/>
    <w:rsid w:val="00891C7D"/>
    <w:rsid w:val="00892893"/>
    <w:rsid w:val="00895839"/>
    <w:rsid w:val="0089606A"/>
    <w:rsid w:val="00896833"/>
    <w:rsid w:val="00897C70"/>
    <w:rsid w:val="008A0894"/>
    <w:rsid w:val="008A1BBC"/>
    <w:rsid w:val="008A1C96"/>
    <w:rsid w:val="008A2C80"/>
    <w:rsid w:val="008A3C7F"/>
    <w:rsid w:val="008A3EC8"/>
    <w:rsid w:val="008A43F4"/>
    <w:rsid w:val="008A477A"/>
    <w:rsid w:val="008A4C7A"/>
    <w:rsid w:val="008A50DF"/>
    <w:rsid w:val="008A672C"/>
    <w:rsid w:val="008A7ED4"/>
    <w:rsid w:val="008B0244"/>
    <w:rsid w:val="008B042F"/>
    <w:rsid w:val="008B15F2"/>
    <w:rsid w:val="008B275A"/>
    <w:rsid w:val="008B2A35"/>
    <w:rsid w:val="008B2E81"/>
    <w:rsid w:val="008B3117"/>
    <w:rsid w:val="008B3677"/>
    <w:rsid w:val="008B489C"/>
    <w:rsid w:val="008B531F"/>
    <w:rsid w:val="008B619B"/>
    <w:rsid w:val="008B670B"/>
    <w:rsid w:val="008B6E69"/>
    <w:rsid w:val="008C03CE"/>
    <w:rsid w:val="008C0DF4"/>
    <w:rsid w:val="008C2D0A"/>
    <w:rsid w:val="008C2DC7"/>
    <w:rsid w:val="008C2F33"/>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0734"/>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16A"/>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0C6F"/>
    <w:rsid w:val="009430F7"/>
    <w:rsid w:val="0094421D"/>
    <w:rsid w:val="00944CAC"/>
    <w:rsid w:val="00945A1F"/>
    <w:rsid w:val="00952E06"/>
    <w:rsid w:val="00953C29"/>
    <w:rsid w:val="00953C78"/>
    <w:rsid w:val="00953E4C"/>
    <w:rsid w:val="009546AD"/>
    <w:rsid w:val="00954835"/>
    <w:rsid w:val="00954BED"/>
    <w:rsid w:val="0095518D"/>
    <w:rsid w:val="0095535B"/>
    <w:rsid w:val="009555D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21F5"/>
    <w:rsid w:val="0099276D"/>
    <w:rsid w:val="0099303E"/>
    <w:rsid w:val="00993D51"/>
    <w:rsid w:val="00994064"/>
    <w:rsid w:val="009944D3"/>
    <w:rsid w:val="009A0565"/>
    <w:rsid w:val="009A1096"/>
    <w:rsid w:val="009A26A5"/>
    <w:rsid w:val="009A283D"/>
    <w:rsid w:val="009A2904"/>
    <w:rsid w:val="009A3641"/>
    <w:rsid w:val="009A3EC9"/>
    <w:rsid w:val="009A4C77"/>
    <w:rsid w:val="009A5080"/>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1E75"/>
    <w:rsid w:val="009F2174"/>
    <w:rsid w:val="009F29EA"/>
    <w:rsid w:val="009F2ADE"/>
    <w:rsid w:val="009F3822"/>
    <w:rsid w:val="009F437E"/>
    <w:rsid w:val="009F4466"/>
    <w:rsid w:val="009F4D84"/>
    <w:rsid w:val="009F69EC"/>
    <w:rsid w:val="009F7472"/>
    <w:rsid w:val="009F76D7"/>
    <w:rsid w:val="009F7E4C"/>
    <w:rsid w:val="00A009BD"/>
    <w:rsid w:val="00A015C7"/>
    <w:rsid w:val="00A01C08"/>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5928"/>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0765"/>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292"/>
    <w:rsid w:val="00AA0D8F"/>
    <w:rsid w:val="00AA138C"/>
    <w:rsid w:val="00AA18D1"/>
    <w:rsid w:val="00AA1B17"/>
    <w:rsid w:val="00AA4333"/>
    <w:rsid w:val="00AA45D1"/>
    <w:rsid w:val="00AA5458"/>
    <w:rsid w:val="00AA5A3D"/>
    <w:rsid w:val="00AA5FA9"/>
    <w:rsid w:val="00AA663E"/>
    <w:rsid w:val="00AA7715"/>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070C5"/>
    <w:rsid w:val="00B100FE"/>
    <w:rsid w:val="00B11791"/>
    <w:rsid w:val="00B12680"/>
    <w:rsid w:val="00B12FA7"/>
    <w:rsid w:val="00B13C38"/>
    <w:rsid w:val="00B14171"/>
    <w:rsid w:val="00B143B8"/>
    <w:rsid w:val="00B145B7"/>
    <w:rsid w:val="00B15F3A"/>
    <w:rsid w:val="00B16D7E"/>
    <w:rsid w:val="00B200D5"/>
    <w:rsid w:val="00B22274"/>
    <w:rsid w:val="00B236B5"/>
    <w:rsid w:val="00B243D5"/>
    <w:rsid w:val="00B247EC"/>
    <w:rsid w:val="00B25507"/>
    <w:rsid w:val="00B25979"/>
    <w:rsid w:val="00B269E8"/>
    <w:rsid w:val="00B26DEC"/>
    <w:rsid w:val="00B27427"/>
    <w:rsid w:val="00B275DE"/>
    <w:rsid w:val="00B312FA"/>
    <w:rsid w:val="00B31589"/>
    <w:rsid w:val="00B31802"/>
    <w:rsid w:val="00B32420"/>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42D1"/>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3ECB"/>
    <w:rsid w:val="00B742C8"/>
    <w:rsid w:val="00B74A8F"/>
    <w:rsid w:val="00B75B8E"/>
    <w:rsid w:val="00B76283"/>
    <w:rsid w:val="00B7641E"/>
    <w:rsid w:val="00B765E7"/>
    <w:rsid w:val="00B7665A"/>
    <w:rsid w:val="00B7723A"/>
    <w:rsid w:val="00B80A0C"/>
    <w:rsid w:val="00B82F99"/>
    <w:rsid w:val="00B8393E"/>
    <w:rsid w:val="00B84346"/>
    <w:rsid w:val="00B84F5F"/>
    <w:rsid w:val="00B86699"/>
    <w:rsid w:val="00B87D4D"/>
    <w:rsid w:val="00B915BF"/>
    <w:rsid w:val="00B91B79"/>
    <w:rsid w:val="00B93449"/>
    <w:rsid w:val="00B9376B"/>
    <w:rsid w:val="00B93B79"/>
    <w:rsid w:val="00B93C54"/>
    <w:rsid w:val="00B93DEF"/>
    <w:rsid w:val="00B94D21"/>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C7F2F"/>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2D42"/>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4E94"/>
    <w:rsid w:val="00C362A5"/>
    <w:rsid w:val="00C36756"/>
    <w:rsid w:val="00C37008"/>
    <w:rsid w:val="00C37485"/>
    <w:rsid w:val="00C37D0D"/>
    <w:rsid w:val="00C4021F"/>
    <w:rsid w:val="00C43C28"/>
    <w:rsid w:val="00C4402E"/>
    <w:rsid w:val="00C44744"/>
    <w:rsid w:val="00C449CB"/>
    <w:rsid w:val="00C4512C"/>
    <w:rsid w:val="00C465BD"/>
    <w:rsid w:val="00C4779C"/>
    <w:rsid w:val="00C507D1"/>
    <w:rsid w:val="00C508FD"/>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6FDD"/>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B2E"/>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8E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07259"/>
    <w:rsid w:val="00D10550"/>
    <w:rsid w:val="00D12DFA"/>
    <w:rsid w:val="00D148CF"/>
    <w:rsid w:val="00D14919"/>
    <w:rsid w:val="00D14A4E"/>
    <w:rsid w:val="00D14A8B"/>
    <w:rsid w:val="00D15117"/>
    <w:rsid w:val="00D15229"/>
    <w:rsid w:val="00D1536E"/>
    <w:rsid w:val="00D15C42"/>
    <w:rsid w:val="00D16095"/>
    <w:rsid w:val="00D16ADD"/>
    <w:rsid w:val="00D1752E"/>
    <w:rsid w:val="00D179B4"/>
    <w:rsid w:val="00D21151"/>
    <w:rsid w:val="00D21BCE"/>
    <w:rsid w:val="00D21F63"/>
    <w:rsid w:val="00D2235A"/>
    <w:rsid w:val="00D22449"/>
    <w:rsid w:val="00D23523"/>
    <w:rsid w:val="00D2370F"/>
    <w:rsid w:val="00D237F9"/>
    <w:rsid w:val="00D2450B"/>
    <w:rsid w:val="00D24EE9"/>
    <w:rsid w:val="00D250EB"/>
    <w:rsid w:val="00D2521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66D2"/>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905"/>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2BB"/>
    <w:rsid w:val="00DC2DA9"/>
    <w:rsid w:val="00DC3234"/>
    <w:rsid w:val="00DC3BC8"/>
    <w:rsid w:val="00DC3F67"/>
    <w:rsid w:val="00DC4351"/>
    <w:rsid w:val="00DC56D5"/>
    <w:rsid w:val="00DC5E09"/>
    <w:rsid w:val="00DC62D6"/>
    <w:rsid w:val="00DC657A"/>
    <w:rsid w:val="00DC7B3F"/>
    <w:rsid w:val="00DD1B86"/>
    <w:rsid w:val="00DD2C6D"/>
    <w:rsid w:val="00DD2E04"/>
    <w:rsid w:val="00DD2EB2"/>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0CD3"/>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293"/>
    <w:rsid w:val="00E12A6D"/>
    <w:rsid w:val="00E12BA3"/>
    <w:rsid w:val="00E15393"/>
    <w:rsid w:val="00E153AD"/>
    <w:rsid w:val="00E15841"/>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AF2"/>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5B84"/>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3DC9"/>
    <w:rsid w:val="00EA453F"/>
    <w:rsid w:val="00EA4CA4"/>
    <w:rsid w:val="00EA52AD"/>
    <w:rsid w:val="00EA5441"/>
    <w:rsid w:val="00EA597D"/>
    <w:rsid w:val="00EA629E"/>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6D9"/>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A38"/>
    <w:rsid w:val="00F1551C"/>
    <w:rsid w:val="00F15A28"/>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7D5"/>
    <w:rsid w:val="00F47BEB"/>
    <w:rsid w:val="00F50269"/>
    <w:rsid w:val="00F51129"/>
    <w:rsid w:val="00F5185A"/>
    <w:rsid w:val="00F5267A"/>
    <w:rsid w:val="00F52880"/>
    <w:rsid w:val="00F52A70"/>
    <w:rsid w:val="00F52F1F"/>
    <w:rsid w:val="00F55319"/>
    <w:rsid w:val="00F55EB2"/>
    <w:rsid w:val="00F57413"/>
    <w:rsid w:val="00F57A99"/>
    <w:rsid w:val="00F57C9C"/>
    <w:rsid w:val="00F60FF6"/>
    <w:rsid w:val="00F6230F"/>
    <w:rsid w:val="00F627F7"/>
    <w:rsid w:val="00F6283B"/>
    <w:rsid w:val="00F62F7D"/>
    <w:rsid w:val="00F6380A"/>
    <w:rsid w:val="00F63EE6"/>
    <w:rsid w:val="00F63FFB"/>
    <w:rsid w:val="00F64AA3"/>
    <w:rsid w:val="00F6542E"/>
    <w:rsid w:val="00F655AF"/>
    <w:rsid w:val="00F65993"/>
    <w:rsid w:val="00F65C2F"/>
    <w:rsid w:val="00F66A12"/>
    <w:rsid w:val="00F675F0"/>
    <w:rsid w:val="00F675F7"/>
    <w:rsid w:val="00F70495"/>
    <w:rsid w:val="00F70742"/>
    <w:rsid w:val="00F71070"/>
    <w:rsid w:val="00F71549"/>
    <w:rsid w:val="00F71DA1"/>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1D2A"/>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97A44"/>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0D2"/>
    <w:rsid w:val="00FB545D"/>
    <w:rsid w:val="00FB587A"/>
    <w:rsid w:val="00FB600C"/>
    <w:rsid w:val="00FB628F"/>
    <w:rsid w:val="00FB6A11"/>
    <w:rsid w:val="00FB7E9B"/>
    <w:rsid w:val="00FC00D6"/>
    <w:rsid w:val="00FC08C0"/>
    <w:rsid w:val="00FC106C"/>
    <w:rsid w:val="00FC1541"/>
    <w:rsid w:val="00FC2062"/>
    <w:rsid w:val="00FC29A4"/>
    <w:rsid w:val="00FC2C9E"/>
    <w:rsid w:val="00FC355C"/>
    <w:rsid w:val="00FC3C79"/>
    <w:rsid w:val="00FC3F37"/>
    <w:rsid w:val="00FC5C39"/>
    <w:rsid w:val="00FC6B6F"/>
    <w:rsid w:val="00FC7F56"/>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2"/>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AEABF4D8-B054-CE48-A262-B630FA02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317348936">
      <w:bodyDiv w:val="1"/>
      <w:marLeft w:val="0"/>
      <w:marRight w:val="0"/>
      <w:marTop w:val="0"/>
      <w:marBottom w:val="0"/>
      <w:divBdr>
        <w:top w:val="none" w:sz="0" w:space="0" w:color="auto"/>
        <w:left w:val="none" w:sz="0" w:space="0" w:color="auto"/>
        <w:bottom w:val="none" w:sz="0" w:space="0" w:color="auto"/>
        <w:right w:val="none" w:sz="0" w:space="0" w:color="auto"/>
      </w:divBdr>
      <w:divsChild>
        <w:div w:id="979186432">
          <w:marLeft w:val="0"/>
          <w:marRight w:val="0"/>
          <w:marTop w:val="0"/>
          <w:marBottom w:val="0"/>
          <w:divBdr>
            <w:top w:val="none" w:sz="0" w:space="0" w:color="auto"/>
            <w:left w:val="none" w:sz="0" w:space="0" w:color="auto"/>
            <w:bottom w:val="none" w:sz="0" w:space="0" w:color="auto"/>
            <w:right w:val="none" w:sz="0" w:space="0" w:color="auto"/>
          </w:divBdr>
          <w:divsChild>
            <w:div w:id="5986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244221262">
      <w:bodyDiv w:val="1"/>
      <w:marLeft w:val="0"/>
      <w:marRight w:val="0"/>
      <w:marTop w:val="0"/>
      <w:marBottom w:val="0"/>
      <w:divBdr>
        <w:top w:val="none" w:sz="0" w:space="0" w:color="auto"/>
        <w:left w:val="none" w:sz="0" w:space="0" w:color="auto"/>
        <w:bottom w:val="none" w:sz="0" w:space="0" w:color="auto"/>
        <w:right w:val="none" w:sz="0" w:space="0" w:color="auto"/>
      </w:divBdr>
      <w:divsChild>
        <w:div w:id="627930426">
          <w:marLeft w:val="0"/>
          <w:marRight w:val="0"/>
          <w:marTop w:val="0"/>
          <w:marBottom w:val="0"/>
          <w:divBdr>
            <w:top w:val="none" w:sz="0" w:space="0" w:color="auto"/>
            <w:left w:val="none" w:sz="0" w:space="0" w:color="auto"/>
            <w:bottom w:val="none" w:sz="0" w:space="0" w:color="auto"/>
            <w:right w:val="none" w:sz="0" w:space="0" w:color="auto"/>
          </w:divBdr>
          <w:divsChild>
            <w:div w:id="11646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6101">
      <w:bodyDiv w:val="1"/>
      <w:marLeft w:val="0"/>
      <w:marRight w:val="0"/>
      <w:marTop w:val="0"/>
      <w:marBottom w:val="0"/>
      <w:divBdr>
        <w:top w:val="none" w:sz="0" w:space="0" w:color="auto"/>
        <w:left w:val="none" w:sz="0" w:space="0" w:color="auto"/>
        <w:bottom w:val="none" w:sz="0" w:space="0" w:color="auto"/>
        <w:right w:val="none" w:sz="0" w:space="0" w:color="auto"/>
      </w:divBdr>
      <w:divsChild>
        <w:div w:id="341051351">
          <w:marLeft w:val="0"/>
          <w:marRight w:val="0"/>
          <w:marTop w:val="0"/>
          <w:marBottom w:val="0"/>
          <w:divBdr>
            <w:top w:val="none" w:sz="0" w:space="0" w:color="auto"/>
            <w:left w:val="none" w:sz="0" w:space="0" w:color="auto"/>
            <w:bottom w:val="none" w:sz="0" w:space="0" w:color="auto"/>
            <w:right w:val="none" w:sz="0" w:space="0" w:color="auto"/>
          </w:divBdr>
          <w:divsChild>
            <w:div w:id="17386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9546">
      <w:bodyDiv w:val="1"/>
      <w:marLeft w:val="0"/>
      <w:marRight w:val="0"/>
      <w:marTop w:val="0"/>
      <w:marBottom w:val="0"/>
      <w:divBdr>
        <w:top w:val="none" w:sz="0" w:space="0" w:color="auto"/>
        <w:left w:val="none" w:sz="0" w:space="0" w:color="auto"/>
        <w:bottom w:val="none" w:sz="0" w:space="0" w:color="auto"/>
        <w:right w:val="none" w:sz="0" w:space="0" w:color="auto"/>
      </w:divBdr>
      <w:divsChild>
        <w:div w:id="515927951">
          <w:marLeft w:val="0"/>
          <w:marRight w:val="0"/>
          <w:marTop w:val="0"/>
          <w:marBottom w:val="0"/>
          <w:divBdr>
            <w:top w:val="none" w:sz="0" w:space="0" w:color="auto"/>
            <w:left w:val="none" w:sz="0" w:space="0" w:color="auto"/>
            <w:bottom w:val="none" w:sz="0" w:space="0" w:color="auto"/>
            <w:right w:val="none" w:sz="0" w:space="0" w:color="auto"/>
          </w:divBdr>
          <w:divsChild>
            <w:div w:id="17009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8621">
      <w:bodyDiv w:val="1"/>
      <w:marLeft w:val="0"/>
      <w:marRight w:val="0"/>
      <w:marTop w:val="0"/>
      <w:marBottom w:val="0"/>
      <w:divBdr>
        <w:top w:val="none" w:sz="0" w:space="0" w:color="auto"/>
        <w:left w:val="none" w:sz="0" w:space="0" w:color="auto"/>
        <w:bottom w:val="none" w:sz="0" w:space="0" w:color="auto"/>
        <w:right w:val="none" w:sz="0" w:space="0" w:color="auto"/>
      </w:divBdr>
      <w:divsChild>
        <w:div w:id="1598829060">
          <w:marLeft w:val="0"/>
          <w:marRight w:val="0"/>
          <w:marTop w:val="0"/>
          <w:marBottom w:val="0"/>
          <w:divBdr>
            <w:top w:val="none" w:sz="0" w:space="0" w:color="auto"/>
            <w:left w:val="none" w:sz="0" w:space="0" w:color="auto"/>
            <w:bottom w:val="none" w:sz="0" w:space="0" w:color="auto"/>
            <w:right w:val="none" w:sz="0" w:space="0" w:color="auto"/>
          </w:divBdr>
          <w:divsChild>
            <w:div w:id="6516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1587">
      <w:bodyDiv w:val="1"/>
      <w:marLeft w:val="0"/>
      <w:marRight w:val="0"/>
      <w:marTop w:val="0"/>
      <w:marBottom w:val="0"/>
      <w:divBdr>
        <w:top w:val="none" w:sz="0" w:space="0" w:color="auto"/>
        <w:left w:val="none" w:sz="0" w:space="0" w:color="auto"/>
        <w:bottom w:val="none" w:sz="0" w:space="0" w:color="auto"/>
        <w:right w:val="none" w:sz="0" w:space="0" w:color="auto"/>
      </w:divBdr>
      <w:divsChild>
        <w:div w:id="1196700935">
          <w:marLeft w:val="0"/>
          <w:marRight w:val="0"/>
          <w:marTop w:val="0"/>
          <w:marBottom w:val="0"/>
          <w:divBdr>
            <w:top w:val="none" w:sz="0" w:space="0" w:color="auto"/>
            <w:left w:val="none" w:sz="0" w:space="0" w:color="auto"/>
            <w:bottom w:val="none" w:sz="0" w:space="0" w:color="auto"/>
            <w:right w:val="none" w:sz="0" w:space="0" w:color="auto"/>
          </w:divBdr>
          <w:divsChild>
            <w:div w:id="6884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4526">
      <w:bodyDiv w:val="1"/>
      <w:marLeft w:val="0"/>
      <w:marRight w:val="0"/>
      <w:marTop w:val="0"/>
      <w:marBottom w:val="0"/>
      <w:divBdr>
        <w:top w:val="none" w:sz="0" w:space="0" w:color="auto"/>
        <w:left w:val="none" w:sz="0" w:space="0" w:color="auto"/>
        <w:bottom w:val="none" w:sz="0" w:space="0" w:color="auto"/>
        <w:right w:val="none" w:sz="0" w:space="0" w:color="auto"/>
      </w:divBdr>
      <w:divsChild>
        <w:div w:id="1359969725">
          <w:marLeft w:val="0"/>
          <w:marRight w:val="0"/>
          <w:marTop w:val="0"/>
          <w:marBottom w:val="0"/>
          <w:divBdr>
            <w:top w:val="none" w:sz="0" w:space="0" w:color="auto"/>
            <w:left w:val="none" w:sz="0" w:space="0" w:color="auto"/>
            <w:bottom w:val="none" w:sz="0" w:space="0" w:color="auto"/>
            <w:right w:val="none" w:sz="0" w:space="0" w:color="auto"/>
          </w:divBdr>
          <w:divsChild>
            <w:div w:id="16210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4788">
      <w:bodyDiv w:val="1"/>
      <w:marLeft w:val="0"/>
      <w:marRight w:val="0"/>
      <w:marTop w:val="0"/>
      <w:marBottom w:val="0"/>
      <w:divBdr>
        <w:top w:val="none" w:sz="0" w:space="0" w:color="auto"/>
        <w:left w:val="none" w:sz="0" w:space="0" w:color="auto"/>
        <w:bottom w:val="none" w:sz="0" w:space="0" w:color="auto"/>
        <w:right w:val="none" w:sz="0" w:space="0" w:color="auto"/>
      </w:divBdr>
      <w:divsChild>
        <w:div w:id="484132532">
          <w:marLeft w:val="0"/>
          <w:marRight w:val="0"/>
          <w:marTop w:val="0"/>
          <w:marBottom w:val="0"/>
          <w:divBdr>
            <w:top w:val="none" w:sz="0" w:space="0" w:color="auto"/>
            <w:left w:val="none" w:sz="0" w:space="0" w:color="auto"/>
            <w:bottom w:val="none" w:sz="0" w:space="0" w:color="auto"/>
            <w:right w:val="none" w:sz="0" w:space="0" w:color="auto"/>
          </w:divBdr>
          <w:divsChild>
            <w:div w:id="747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 w:id="2113040640">
      <w:bodyDiv w:val="1"/>
      <w:marLeft w:val="0"/>
      <w:marRight w:val="0"/>
      <w:marTop w:val="0"/>
      <w:marBottom w:val="0"/>
      <w:divBdr>
        <w:top w:val="none" w:sz="0" w:space="0" w:color="auto"/>
        <w:left w:val="none" w:sz="0" w:space="0" w:color="auto"/>
        <w:bottom w:val="none" w:sz="0" w:space="0" w:color="auto"/>
        <w:right w:val="none" w:sz="0" w:space="0" w:color="auto"/>
      </w:divBdr>
      <w:divsChild>
        <w:div w:id="643661643">
          <w:marLeft w:val="0"/>
          <w:marRight w:val="0"/>
          <w:marTop w:val="0"/>
          <w:marBottom w:val="0"/>
          <w:divBdr>
            <w:top w:val="none" w:sz="0" w:space="0" w:color="auto"/>
            <w:left w:val="none" w:sz="0" w:space="0" w:color="auto"/>
            <w:bottom w:val="none" w:sz="0" w:space="0" w:color="auto"/>
            <w:right w:val="none" w:sz="0" w:space="0" w:color="auto"/>
          </w:divBdr>
          <w:divsChild>
            <w:div w:id="2329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17D555D-F599-6643-A7B6-E4A3F6196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254</TotalTime>
  <Pages>3</Pages>
  <Words>452</Words>
  <Characters>2581</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Перфилова Мария Алексеевна</cp:lastModifiedBy>
  <cp:revision>108</cp:revision>
  <cp:lastPrinted>2020-10-15T07:24:00Z</cp:lastPrinted>
  <dcterms:created xsi:type="dcterms:W3CDTF">2020-10-20T11:43:00Z</dcterms:created>
  <dcterms:modified xsi:type="dcterms:W3CDTF">2020-11-01T01:14:00Z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